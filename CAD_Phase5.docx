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347E" w14:textId="77777777" w:rsidR="00164421" w:rsidRDefault="00DB4032" w:rsidP="00DB4032">
      <w:pPr>
        <w:pStyle w:val="Title"/>
        <w:ind w:firstLine="0"/>
      </w:pPr>
      <w:r>
        <w:t>Personal Blog on IBM Cloud Static Web Apps</w:t>
      </w:r>
    </w:p>
    <w:p w14:paraId="7E52BBD7" w14:textId="77777777" w:rsidR="006D612E" w:rsidRDefault="006D612E" w:rsidP="002E14A6">
      <w:pPr>
        <w:pStyle w:val="Subtitle"/>
        <w:ind w:firstLine="0"/>
      </w:pPr>
      <w:r>
        <w:t xml:space="preserve">Phase 5: Project Documentation &amp; Submission  </w:t>
      </w:r>
    </w:p>
    <w:p w14:paraId="770356EB" w14:textId="6862FC0A" w:rsidR="006D612E" w:rsidRPr="006D612E" w:rsidRDefault="003E02A5" w:rsidP="00E36489">
      <w:pPr>
        <w:pStyle w:val="Heading1"/>
      </w:pPr>
      <w:r>
        <w:t>In this part you will document your project and prepare it for submission.</w:t>
      </w:r>
    </w:p>
    <w:p w14:paraId="65F617E1" w14:textId="77777777" w:rsidR="00CB322F" w:rsidRDefault="00AD4F4D" w:rsidP="005D4278">
      <w:pPr>
        <w:pStyle w:val="Heading1"/>
        <w:ind w:left="0"/>
      </w:pPr>
      <w:r>
        <w:t xml:space="preserve">    </w:t>
      </w:r>
      <w:r w:rsidR="00E36489">
        <w:t xml:space="preserve"> Document the travel blog project </w:t>
      </w:r>
      <w:r w:rsidR="00CB322F">
        <w:t>and</w:t>
      </w:r>
    </w:p>
    <w:p w14:paraId="22903BD7" w14:textId="2B95EF4F" w:rsidR="00164421" w:rsidRDefault="00CB322F" w:rsidP="005D4278">
      <w:pPr>
        <w:pStyle w:val="Heading1"/>
        <w:ind w:left="0"/>
      </w:pPr>
      <w:r>
        <w:t xml:space="preserve">     prepare it for submission</w:t>
      </w:r>
      <w:r w:rsidR="00E36489">
        <w:t xml:space="preserve"> </w:t>
      </w:r>
      <w:r w:rsidR="00AD4F4D">
        <w:t xml:space="preserve">         </w:t>
      </w:r>
    </w:p>
    <w:p w14:paraId="1A94F182" w14:textId="3B2C6950" w:rsidR="00164421" w:rsidRDefault="00A243EC">
      <w:r>
        <w:t>Creating a personal blog on IBM Cloud Static Web Apps is a great idea! You can use platforms like Jekyll or Hugo to build your static site and then deploy it on IBM Cloud. Don’t forget to configure your domain, and consider using GitHub Actions for seamless CI/CD integration. Need more specific guidance?</w:t>
      </w:r>
    </w:p>
    <w:p w14:paraId="76AD50E6" w14:textId="77777777" w:rsidR="00254028" w:rsidRDefault="00254028"/>
    <w:p w14:paraId="5A14890E" w14:textId="77777777" w:rsidR="00254028" w:rsidRDefault="00254028">
      <w:r>
        <w:t>To document and prepare your travel blog project for submission, consider including the following sections:</w:t>
      </w:r>
    </w:p>
    <w:p w14:paraId="60DACF27" w14:textId="77777777" w:rsidR="00254028" w:rsidRDefault="00254028"/>
    <w:p w14:paraId="4549E8AE" w14:textId="77777777" w:rsidR="00254028" w:rsidRDefault="00254028">
      <w:r>
        <w:t>1. **Introduction:**</w:t>
      </w:r>
    </w:p>
    <w:p w14:paraId="3F702910" w14:textId="77777777" w:rsidR="00254028" w:rsidRDefault="00254028">
      <w:r>
        <w:t xml:space="preserve">   - Briefly describe the purpose and goals of your travel blog project.</w:t>
      </w:r>
    </w:p>
    <w:p w14:paraId="4CE41A16" w14:textId="77777777" w:rsidR="00254028" w:rsidRDefault="00254028"/>
    <w:p w14:paraId="65C99E93" w14:textId="77777777" w:rsidR="00254028" w:rsidRDefault="00254028">
      <w:r>
        <w:t>2. **Project Overview:**</w:t>
      </w:r>
    </w:p>
    <w:p w14:paraId="02D54C6A" w14:textId="77777777" w:rsidR="00254028" w:rsidRDefault="00254028">
      <w:r>
        <w:t xml:space="preserve">   - Provide an overview of the technologies used, such as the static site generator, hosting platform (IBM Cloud), and any other key tools.</w:t>
      </w:r>
    </w:p>
    <w:p w14:paraId="4BE13E45" w14:textId="77777777" w:rsidR="00254028" w:rsidRDefault="00254028"/>
    <w:p w14:paraId="1B1ECD04" w14:textId="77777777" w:rsidR="00254028" w:rsidRDefault="00254028">
      <w:r>
        <w:t>3. **Features:**</w:t>
      </w:r>
    </w:p>
    <w:p w14:paraId="07ABC4CF" w14:textId="77777777" w:rsidR="00254028" w:rsidRDefault="00254028">
      <w:r>
        <w:t xml:space="preserve">   - List and describe the main features of your travel blog, such as photo galleries, interactive maps, or any unique elements.</w:t>
      </w:r>
    </w:p>
    <w:p w14:paraId="63A9EF12" w14:textId="77777777" w:rsidR="00254028" w:rsidRDefault="00254028"/>
    <w:p w14:paraId="09457662" w14:textId="77777777" w:rsidR="00254028" w:rsidRDefault="00254028">
      <w:r>
        <w:t>4. **Architecture:**</w:t>
      </w:r>
    </w:p>
    <w:p w14:paraId="48DB5635" w14:textId="77777777" w:rsidR="00254028" w:rsidRDefault="00254028">
      <w:r>
        <w:t xml:space="preserve">   - Detail the architecture of your project, outlining how different components interact and explaining your chosen tech stack.</w:t>
      </w:r>
    </w:p>
    <w:p w14:paraId="21870978" w14:textId="77777777" w:rsidR="00254028" w:rsidRDefault="00254028"/>
    <w:p w14:paraId="54830EBE" w14:textId="77777777" w:rsidR="00254028" w:rsidRDefault="00254028">
      <w:r>
        <w:t>5. **Installation Guide:**</w:t>
      </w:r>
    </w:p>
    <w:p w14:paraId="42D97A2C" w14:textId="77777777" w:rsidR="00254028" w:rsidRDefault="00254028">
      <w:r>
        <w:t xml:space="preserve">   - Include step-by-step instructions on how someone can set up and run your travel blog project locally.</w:t>
      </w:r>
    </w:p>
    <w:p w14:paraId="2C30BA16" w14:textId="77777777" w:rsidR="00254028" w:rsidRDefault="00254028"/>
    <w:p w14:paraId="645F9822" w14:textId="77777777" w:rsidR="00254028" w:rsidRDefault="00254028">
      <w:r>
        <w:t>6. **Usage Guide:**</w:t>
      </w:r>
    </w:p>
    <w:p w14:paraId="425C4EC1" w14:textId="77777777" w:rsidR="00254028" w:rsidRDefault="00254028">
      <w:r>
        <w:t xml:space="preserve">   - Explain how users can navigate and interact with your travel blog, highlighting any special functionalities.</w:t>
      </w:r>
    </w:p>
    <w:p w14:paraId="6A462C5C" w14:textId="77777777" w:rsidR="00254028" w:rsidRDefault="00254028"/>
    <w:p w14:paraId="2120B4FE" w14:textId="77777777" w:rsidR="00254028" w:rsidRDefault="00254028">
      <w:r>
        <w:t>7. **Deployment:**</w:t>
      </w:r>
    </w:p>
    <w:p w14:paraId="7ECC3981" w14:textId="77777777" w:rsidR="00254028" w:rsidRDefault="00254028">
      <w:r>
        <w:t xml:space="preserve">   - Provide instructions on how to deploy your travel blog on IBM Cloud or any other chosen hosting platform.</w:t>
      </w:r>
    </w:p>
    <w:p w14:paraId="7BC703C5" w14:textId="77777777" w:rsidR="00254028" w:rsidRDefault="00254028"/>
    <w:p w14:paraId="1CE88ACA" w14:textId="77777777" w:rsidR="00254028" w:rsidRDefault="00254028">
      <w:r>
        <w:t>8. **Challenges Faced:**</w:t>
      </w:r>
    </w:p>
    <w:p w14:paraId="2021225B" w14:textId="77777777" w:rsidR="00254028" w:rsidRDefault="00254028">
      <w:r>
        <w:t xml:space="preserve">   - Document any challenges you encountered during the development process and how you addressed them.</w:t>
      </w:r>
    </w:p>
    <w:p w14:paraId="322FAEAA" w14:textId="77777777" w:rsidR="00254028" w:rsidRDefault="00254028"/>
    <w:p w14:paraId="6A4C6CAC" w14:textId="77777777" w:rsidR="00254028" w:rsidRDefault="00254028">
      <w:r>
        <w:t>9. **Future Improvements:**</w:t>
      </w:r>
    </w:p>
    <w:p w14:paraId="10F1F62D" w14:textId="77777777" w:rsidR="00254028" w:rsidRDefault="00254028">
      <w:r>
        <w:t xml:space="preserve">   - Share your thoughts on potential future enhancements or features for your travel blog.</w:t>
      </w:r>
    </w:p>
    <w:p w14:paraId="2D7DE135" w14:textId="77777777" w:rsidR="00254028" w:rsidRDefault="00254028"/>
    <w:p w14:paraId="51358552" w14:textId="77777777" w:rsidR="00254028" w:rsidRDefault="00254028">
      <w:r>
        <w:t>10. **Conclusion:**</w:t>
      </w:r>
    </w:p>
    <w:p w14:paraId="0D48772E" w14:textId="5E7464FF" w:rsidR="00254028" w:rsidRDefault="00254028">
      <w:r>
        <w:t xml:space="preserve">    - Summarize the key aspects of your project, reflecting on what you’ve learned and achieved.</w:t>
      </w:r>
    </w:p>
    <w:p w14:paraId="3010D1C4" w14:textId="77777777" w:rsidR="00254028" w:rsidRDefault="00254028"/>
    <w:p w14:paraId="104C0C92" w14:textId="77777777" w:rsidR="00254028" w:rsidRDefault="00254028">
      <w:r>
        <w:t>11. **Submission:**</w:t>
      </w:r>
    </w:p>
    <w:p w14:paraId="508AF1A3" w14:textId="77777777" w:rsidR="00254028" w:rsidRDefault="00254028">
      <w:r>
        <w:t xml:space="preserve">    - Clearly outline the submission process, including any required files or links. Ensure that all necessary components are included for a comprehensive review.</w:t>
      </w:r>
    </w:p>
    <w:p w14:paraId="7D64E7AF" w14:textId="77777777" w:rsidR="00254028" w:rsidRDefault="00254028"/>
    <w:p w14:paraId="23190CE0" w14:textId="479B0774" w:rsidR="00254028" w:rsidRDefault="00254028">
      <w:r>
        <w:t>Remember to organize your documentation in a clear and concise manner, making it easy for others to understand and potentially replicate your travel blog project. If there are specific details you’d like help with or if you have any questions, feel free to ask!</w:t>
      </w:r>
    </w:p>
    <w:p w14:paraId="6B8C7780" w14:textId="77777777" w:rsidR="00815FD6" w:rsidRDefault="00815FD6" w:rsidP="005B1A1E">
      <w:pPr>
        <w:pStyle w:val="Heading1"/>
        <w:ind w:left="0"/>
      </w:pPr>
      <w:r>
        <w:t>Documentation</w:t>
      </w:r>
    </w:p>
    <w:p w14:paraId="06D15746" w14:textId="77777777" w:rsidR="00815FD6" w:rsidRDefault="00815FD6" w:rsidP="00815FD6"/>
    <w:p w14:paraId="280DCFF4" w14:textId="778F8D07" w:rsidR="00815FD6" w:rsidRDefault="00815FD6" w:rsidP="00815FD6">
      <w:r>
        <w:t>Outline the project’s objective, design thinking process, and development phases.</w:t>
      </w:r>
    </w:p>
    <w:p w14:paraId="34EF8DF8" w14:textId="77777777" w:rsidR="00815FD6" w:rsidRDefault="00815FD6" w:rsidP="00815FD6">
      <w:r>
        <w:t>Describe the website structure, content creation, and technical implementation details.</w:t>
      </w:r>
    </w:p>
    <w:p w14:paraId="65264420" w14:textId="10C0FA3F" w:rsidR="00815FD6" w:rsidRPr="00815FD6" w:rsidRDefault="00815FD6" w:rsidP="00815FD6">
      <w:r>
        <w:t>Include screenshots or images of the blog’s user interface.</w:t>
      </w:r>
    </w:p>
    <w:p w14:paraId="618D6E6C" w14:textId="77777777" w:rsidR="00164421" w:rsidRDefault="00E47F54">
      <w:r>
        <w:t>Switching to Mobile View makes it easier to read and edit on small screens.</w:t>
      </w:r>
    </w:p>
    <w:p w14:paraId="684FAFDC" w14:textId="2A84A873" w:rsidR="000478FC" w:rsidRDefault="005B1A1E" w:rsidP="000478FC">
      <w:pPr>
        <w:pStyle w:val="ListNumber"/>
        <w:keepNext/>
        <w:numPr>
          <w:ilvl w:val="0"/>
          <w:numId w:val="0"/>
        </w:numPr>
      </w:pPr>
      <w:r>
        <w:t xml:space="preserve">    </w:t>
      </w:r>
      <w:r w:rsidR="00147E83">
        <w:t xml:space="preserve">       </w:t>
      </w:r>
    </w:p>
    <w:p w14:paraId="157A126B" w14:textId="77777777" w:rsidR="00147E83" w:rsidRDefault="00147E83" w:rsidP="000478FC">
      <w:pPr>
        <w:pStyle w:val="ListNumber"/>
        <w:keepNext/>
        <w:numPr>
          <w:ilvl w:val="0"/>
          <w:numId w:val="0"/>
        </w:numPr>
      </w:pPr>
    </w:p>
    <w:p w14:paraId="43157FA3" w14:textId="77777777" w:rsidR="00147E83" w:rsidRDefault="00147E83" w:rsidP="000478FC">
      <w:pPr>
        <w:pStyle w:val="ListNumber"/>
        <w:keepNext/>
        <w:numPr>
          <w:ilvl w:val="0"/>
          <w:numId w:val="0"/>
        </w:numPr>
      </w:pPr>
      <w:r>
        <w:t xml:space="preserve">         </w:t>
      </w:r>
    </w:p>
    <w:p w14:paraId="2ACE6C4E" w14:textId="77777777" w:rsidR="00147E83" w:rsidRDefault="00147E83" w:rsidP="000478FC">
      <w:pPr>
        <w:pStyle w:val="ListNumber"/>
        <w:keepNext/>
        <w:numPr>
          <w:ilvl w:val="0"/>
          <w:numId w:val="0"/>
        </w:numPr>
      </w:pPr>
    </w:p>
    <w:p w14:paraId="4C1DA8E1" w14:textId="77777777" w:rsidR="00147E83" w:rsidRDefault="00147E83" w:rsidP="000478FC">
      <w:pPr>
        <w:pStyle w:val="ListNumber"/>
        <w:keepNext/>
        <w:numPr>
          <w:ilvl w:val="0"/>
          <w:numId w:val="0"/>
        </w:numPr>
      </w:pPr>
      <w:r>
        <w:t xml:space="preserve">    Certainly! Here’s an outline for your project documentation:</w:t>
      </w:r>
    </w:p>
    <w:p w14:paraId="28E49096" w14:textId="77777777" w:rsidR="00147E83" w:rsidRDefault="00147E83" w:rsidP="000478FC">
      <w:pPr>
        <w:pStyle w:val="ListNumber"/>
        <w:keepNext/>
        <w:numPr>
          <w:ilvl w:val="0"/>
          <w:numId w:val="0"/>
        </w:numPr>
      </w:pPr>
    </w:p>
    <w:p w14:paraId="638BA3F4" w14:textId="77777777" w:rsidR="00147E83" w:rsidRDefault="00147E83" w:rsidP="000478FC">
      <w:pPr>
        <w:pStyle w:val="ListNumber"/>
        <w:keepNext/>
        <w:numPr>
          <w:ilvl w:val="0"/>
          <w:numId w:val="0"/>
        </w:numPr>
      </w:pPr>
    </w:p>
    <w:p w14:paraId="7F1DC332" w14:textId="77777777" w:rsidR="00147E83" w:rsidRDefault="00147E83" w:rsidP="000478FC">
      <w:pPr>
        <w:pStyle w:val="ListNumber"/>
        <w:keepNext/>
        <w:numPr>
          <w:ilvl w:val="0"/>
          <w:numId w:val="0"/>
        </w:numPr>
      </w:pPr>
    </w:p>
    <w:p w14:paraId="33D64329" w14:textId="77777777" w:rsidR="00147E83" w:rsidRDefault="00147E83" w:rsidP="000478FC">
      <w:pPr>
        <w:pStyle w:val="ListNumber"/>
        <w:keepNext/>
        <w:numPr>
          <w:ilvl w:val="0"/>
          <w:numId w:val="0"/>
        </w:numPr>
      </w:pPr>
      <w:r>
        <w:t>### Project Documentation: Travel Blog</w:t>
      </w:r>
    </w:p>
    <w:p w14:paraId="3DDB483F" w14:textId="77777777" w:rsidR="00147E83" w:rsidRDefault="00147E83" w:rsidP="000478FC">
      <w:pPr>
        <w:pStyle w:val="ListNumber"/>
        <w:keepNext/>
        <w:numPr>
          <w:ilvl w:val="0"/>
          <w:numId w:val="0"/>
        </w:numPr>
      </w:pPr>
    </w:p>
    <w:p w14:paraId="206F7640" w14:textId="77777777" w:rsidR="00147E83" w:rsidRDefault="00147E83" w:rsidP="000478FC">
      <w:pPr>
        <w:pStyle w:val="ListNumber"/>
        <w:keepNext/>
        <w:numPr>
          <w:ilvl w:val="0"/>
          <w:numId w:val="0"/>
        </w:numPr>
      </w:pPr>
    </w:p>
    <w:p w14:paraId="6F183529" w14:textId="77777777" w:rsidR="00147E83" w:rsidRDefault="00147E83" w:rsidP="000478FC">
      <w:pPr>
        <w:pStyle w:val="ListNumber"/>
        <w:keepNext/>
        <w:numPr>
          <w:ilvl w:val="0"/>
          <w:numId w:val="0"/>
        </w:numPr>
      </w:pPr>
    </w:p>
    <w:p w14:paraId="0EBC63C7" w14:textId="77777777" w:rsidR="00147E83" w:rsidRDefault="00147E83" w:rsidP="000478FC">
      <w:pPr>
        <w:pStyle w:val="ListNumber"/>
        <w:keepNext/>
        <w:numPr>
          <w:ilvl w:val="0"/>
          <w:numId w:val="0"/>
        </w:numPr>
      </w:pPr>
      <w:r>
        <w:t>#### 1. **Objective:**</w:t>
      </w:r>
    </w:p>
    <w:p w14:paraId="6C4C82C3" w14:textId="77777777" w:rsidR="00147E83" w:rsidRDefault="00147E83" w:rsidP="000478FC">
      <w:pPr>
        <w:pStyle w:val="ListNumber"/>
        <w:keepNext/>
        <w:numPr>
          <w:ilvl w:val="0"/>
          <w:numId w:val="0"/>
        </w:numPr>
      </w:pPr>
    </w:p>
    <w:p w14:paraId="4E4158E4" w14:textId="33F146A9" w:rsidR="00147E83" w:rsidRDefault="00147E83" w:rsidP="00147E83">
      <w:pPr>
        <w:pStyle w:val="ListNumber"/>
        <w:keepNext/>
        <w:numPr>
          <w:ilvl w:val="0"/>
          <w:numId w:val="41"/>
        </w:numPr>
      </w:pPr>
      <w:r>
        <w:t>Briefly explain the purpose of the travel blog, such as sharing personal experiences, providing travel tips, or showcasing photography.</w:t>
      </w:r>
    </w:p>
    <w:p w14:paraId="3BFC0BCE" w14:textId="77777777" w:rsidR="00147E83" w:rsidRDefault="00147E83" w:rsidP="000478FC">
      <w:pPr>
        <w:pStyle w:val="ListNumber"/>
        <w:keepNext/>
        <w:numPr>
          <w:ilvl w:val="0"/>
          <w:numId w:val="0"/>
        </w:numPr>
      </w:pPr>
    </w:p>
    <w:p w14:paraId="4F5DA3AB" w14:textId="77777777" w:rsidR="00147E83" w:rsidRDefault="00147E83" w:rsidP="000478FC">
      <w:pPr>
        <w:pStyle w:val="ListNumber"/>
        <w:keepNext/>
        <w:numPr>
          <w:ilvl w:val="0"/>
          <w:numId w:val="0"/>
        </w:numPr>
      </w:pPr>
    </w:p>
    <w:p w14:paraId="565CBC0C" w14:textId="77777777" w:rsidR="00147E83" w:rsidRDefault="00147E83" w:rsidP="000478FC">
      <w:pPr>
        <w:pStyle w:val="ListNumber"/>
        <w:keepNext/>
        <w:numPr>
          <w:ilvl w:val="0"/>
          <w:numId w:val="0"/>
        </w:numPr>
      </w:pPr>
    </w:p>
    <w:p w14:paraId="3EA70BE6" w14:textId="77777777" w:rsidR="00147E83" w:rsidRDefault="00147E83" w:rsidP="000478FC">
      <w:pPr>
        <w:pStyle w:val="ListNumber"/>
        <w:keepNext/>
        <w:numPr>
          <w:ilvl w:val="0"/>
          <w:numId w:val="0"/>
        </w:numPr>
      </w:pPr>
      <w:r>
        <w:t>#### 2. **Design Thinking Process:**</w:t>
      </w:r>
    </w:p>
    <w:p w14:paraId="298053D8" w14:textId="77777777" w:rsidR="00147E83" w:rsidRDefault="00147E83" w:rsidP="000478FC">
      <w:pPr>
        <w:pStyle w:val="ListNumber"/>
        <w:keepNext/>
        <w:numPr>
          <w:ilvl w:val="0"/>
          <w:numId w:val="0"/>
        </w:numPr>
      </w:pPr>
    </w:p>
    <w:p w14:paraId="3B1D3E6A" w14:textId="5AEA7B42" w:rsidR="00147E83" w:rsidRDefault="00147E83" w:rsidP="00147E83">
      <w:pPr>
        <w:pStyle w:val="ListNumber"/>
        <w:keepNext/>
        <w:numPr>
          <w:ilvl w:val="0"/>
          <w:numId w:val="41"/>
        </w:numPr>
      </w:pPr>
      <w:r>
        <w:t>Detail the steps taken in the design thinking process, including user research, ideation, prototyping, and testing. Highlight any user-centric decisions made during this phase.</w:t>
      </w:r>
    </w:p>
    <w:p w14:paraId="6BF04425" w14:textId="77777777" w:rsidR="00147E83" w:rsidRDefault="00147E83" w:rsidP="000478FC">
      <w:pPr>
        <w:pStyle w:val="ListNumber"/>
        <w:keepNext/>
        <w:numPr>
          <w:ilvl w:val="0"/>
          <w:numId w:val="0"/>
        </w:numPr>
      </w:pPr>
    </w:p>
    <w:p w14:paraId="7B731EE6" w14:textId="77777777" w:rsidR="00147E83" w:rsidRDefault="00147E83" w:rsidP="000478FC">
      <w:pPr>
        <w:pStyle w:val="ListNumber"/>
        <w:keepNext/>
        <w:numPr>
          <w:ilvl w:val="0"/>
          <w:numId w:val="0"/>
        </w:numPr>
      </w:pPr>
    </w:p>
    <w:p w14:paraId="0A754722" w14:textId="77777777" w:rsidR="00147E83" w:rsidRDefault="00147E83" w:rsidP="000478FC">
      <w:pPr>
        <w:pStyle w:val="ListNumber"/>
        <w:keepNext/>
        <w:numPr>
          <w:ilvl w:val="0"/>
          <w:numId w:val="0"/>
        </w:numPr>
      </w:pPr>
    </w:p>
    <w:p w14:paraId="50369447" w14:textId="77777777" w:rsidR="00147E83" w:rsidRDefault="00147E83" w:rsidP="000478FC">
      <w:pPr>
        <w:pStyle w:val="ListNumber"/>
        <w:keepNext/>
        <w:numPr>
          <w:ilvl w:val="0"/>
          <w:numId w:val="0"/>
        </w:numPr>
      </w:pPr>
      <w:r>
        <w:t>#### 3. **Development Phases:**</w:t>
      </w:r>
    </w:p>
    <w:p w14:paraId="58E35915" w14:textId="77777777" w:rsidR="00147E83" w:rsidRDefault="00147E83" w:rsidP="000478FC">
      <w:pPr>
        <w:pStyle w:val="ListNumber"/>
        <w:keepNext/>
        <w:numPr>
          <w:ilvl w:val="0"/>
          <w:numId w:val="0"/>
        </w:numPr>
      </w:pPr>
    </w:p>
    <w:p w14:paraId="24DD6D0C" w14:textId="708771E8" w:rsidR="00147E83" w:rsidRDefault="00147E83" w:rsidP="00147E83">
      <w:pPr>
        <w:pStyle w:val="ListNumber"/>
        <w:keepNext/>
        <w:numPr>
          <w:ilvl w:val="0"/>
          <w:numId w:val="42"/>
        </w:numPr>
      </w:pPr>
      <w:r>
        <w:t>**Planning:**</w:t>
      </w:r>
    </w:p>
    <w:p w14:paraId="5DAD26D8" w14:textId="77777777" w:rsidR="00147E83" w:rsidRDefault="00147E83" w:rsidP="000478FC">
      <w:pPr>
        <w:pStyle w:val="ListNumber"/>
        <w:keepNext/>
        <w:numPr>
          <w:ilvl w:val="0"/>
          <w:numId w:val="0"/>
        </w:numPr>
      </w:pPr>
    </w:p>
    <w:p w14:paraId="56B8233B" w14:textId="554BE97C" w:rsidR="00147E83" w:rsidRDefault="00147E83" w:rsidP="00147E83">
      <w:pPr>
        <w:pStyle w:val="ListNumber"/>
        <w:keepNext/>
        <w:numPr>
          <w:ilvl w:val="0"/>
          <w:numId w:val="41"/>
        </w:numPr>
      </w:pPr>
      <w:r>
        <w:t>Outline the initial project plan, including goals, timeline, and resources.</w:t>
      </w:r>
    </w:p>
    <w:p w14:paraId="712C6473" w14:textId="77777777" w:rsidR="00147E83" w:rsidRDefault="00147E83" w:rsidP="000478FC">
      <w:pPr>
        <w:pStyle w:val="ListNumber"/>
        <w:keepNext/>
        <w:numPr>
          <w:ilvl w:val="0"/>
          <w:numId w:val="0"/>
        </w:numPr>
      </w:pPr>
    </w:p>
    <w:p w14:paraId="4F167DB2" w14:textId="5C4919BB" w:rsidR="00147E83" w:rsidRDefault="00147E83" w:rsidP="00147E83">
      <w:pPr>
        <w:pStyle w:val="ListNumber"/>
        <w:keepNext/>
        <w:numPr>
          <w:ilvl w:val="0"/>
          <w:numId w:val="42"/>
        </w:numPr>
      </w:pPr>
      <w:r>
        <w:t>**Design:**</w:t>
      </w:r>
    </w:p>
    <w:p w14:paraId="2CE1017D" w14:textId="77777777" w:rsidR="00147E83" w:rsidRDefault="00147E83" w:rsidP="000478FC">
      <w:pPr>
        <w:pStyle w:val="ListNumber"/>
        <w:keepNext/>
        <w:numPr>
          <w:ilvl w:val="0"/>
          <w:numId w:val="0"/>
        </w:numPr>
      </w:pPr>
    </w:p>
    <w:p w14:paraId="4F02DA7F" w14:textId="7B6CF30C" w:rsidR="00147E83" w:rsidRDefault="00147E83" w:rsidP="00147E83">
      <w:pPr>
        <w:pStyle w:val="ListNumber"/>
        <w:keepNext/>
        <w:numPr>
          <w:ilvl w:val="0"/>
          <w:numId w:val="41"/>
        </w:numPr>
      </w:pPr>
      <w:r>
        <w:t>Discuss the design elements, color schemes, and overall aesthetics of the blog.</w:t>
      </w:r>
    </w:p>
    <w:p w14:paraId="3B851BEB" w14:textId="77777777" w:rsidR="00147E83" w:rsidRDefault="00147E83" w:rsidP="000478FC">
      <w:pPr>
        <w:pStyle w:val="ListNumber"/>
        <w:keepNext/>
        <w:numPr>
          <w:ilvl w:val="0"/>
          <w:numId w:val="0"/>
        </w:numPr>
      </w:pPr>
    </w:p>
    <w:p w14:paraId="7C8CE1C8" w14:textId="1DB50494" w:rsidR="00147E83" w:rsidRDefault="00147E83" w:rsidP="00147E83">
      <w:pPr>
        <w:pStyle w:val="ListNumber"/>
        <w:keepNext/>
        <w:numPr>
          <w:ilvl w:val="0"/>
          <w:numId w:val="42"/>
        </w:numPr>
      </w:pPr>
      <w:r>
        <w:t>**Development:**</w:t>
      </w:r>
    </w:p>
    <w:p w14:paraId="43BEA693" w14:textId="77777777" w:rsidR="00147E83" w:rsidRDefault="00147E83" w:rsidP="000478FC">
      <w:pPr>
        <w:pStyle w:val="ListNumber"/>
        <w:keepNext/>
        <w:numPr>
          <w:ilvl w:val="0"/>
          <w:numId w:val="0"/>
        </w:numPr>
      </w:pPr>
    </w:p>
    <w:p w14:paraId="0409250E" w14:textId="447D66ED" w:rsidR="00147E83" w:rsidRDefault="00147E83" w:rsidP="00147E83">
      <w:pPr>
        <w:pStyle w:val="ListNumber"/>
        <w:keepNext/>
        <w:numPr>
          <w:ilvl w:val="0"/>
          <w:numId w:val="41"/>
        </w:numPr>
      </w:pPr>
      <w:r>
        <w:t>Explain the technical aspects of development, including the choice of static site generator, hosting platform (IBM Cloud), and any integrations with third-party services.</w:t>
      </w:r>
    </w:p>
    <w:p w14:paraId="6DDF40C8" w14:textId="77777777" w:rsidR="00147E83" w:rsidRDefault="00147E83" w:rsidP="000478FC">
      <w:pPr>
        <w:pStyle w:val="ListNumber"/>
        <w:keepNext/>
        <w:numPr>
          <w:ilvl w:val="0"/>
          <w:numId w:val="0"/>
        </w:numPr>
      </w:pPr>
    </w:p>
    <w:p w14:paraId="28C5296D" w14:textId="77777777" w:rsidR="00147E83" w:rsidRDefault="00147E83" w:rsidP="000478FC">
      <w:pPr>
        <w:pStyle w:val="ListNumber"/>
        <w:keepNext/>
        <w:numPr>
          <w:ilvl w:val="0"/>
          <w:numId w:val="0"/>
        </w:numPr>
      </w:pPr>
    </w:p>
    <w:p w14:paraId="2ED2FC50" w14:textId="77777777" w:rsidR="00147E83" w:rsidRDefault="00147E83" w:rsidP="000478FC">
      <w:pPr>
        <w:pStyle w:val="ListNumber"/>
        <w:keepNext/>
        <w:numPr>
          <w:ilvl w:val="0"/>
          <w:numId w:val="0"/>
        </w:numPr>
      </w:pPr>
    </w:p>
    <w:p w14:paraId="6F264800" w14:textId="77777777" w:rsidR="00147E83" w:rsidRDefault="00147E83" w:rsidP="000478FC">
      <w:pPr>
        <w:pStyle w:val="ListNumber"/>
        <w:keepNext/>
        <w:numPr>
          <w:ilvl w:val="0"/>
          <w:numId w:val="0"/>
        </w:numPr>
      </w:pPr>
      <w:r>
        <w:t>#### 4. **Website Structure:**</w:t>
      </w:r>
    </w:p>
    <w:p w14:paraId="2AA51805" w14:textId="77777777" w:rsidR="00147E83" w:rsidRDefault="00147E83" w:rsidP="000478FC">
      <w:pPr>
        <w:pStyle w:val="ListNumber"/>
        <w:keepNext/>
        <w:numPr>
          <w:ilvl w:val="0"/>
          <w:numId w:val="0"/>
        </w:numPr>
      </w:pPr>
    </w:p>
    <w:p w14:paraId="1A974093" w14:textId="19E25EAD" w:rsidR="00147E83" w:rsidRDefault="00147E83" w:rsidP="00147E83">
      <w:pPr>
        <w:pStyle w:val="ListNumber"/>
        <w:keepNext/>
        <w:numPr>
          <w:ilvl w:val="0"/>
          <w:numId w:val="41"/>
        </w:numPr>
      </w:pPr>
      <w:r>
        <w:t>Provide an overview of the site’s structure, including main pages (home, blog posts, about, etc.) and any additional sections.</w:t>
      </w:r>
    </w:p>
    <w:p w14:paraId="37950931" w14:textId="77777777" w:rsidR="00147E83" w:rsidRDefault="00147E83" w:rsidP="000478FC">
      <w:pPr>
        <w:pStyle w:val="ListNumber"/>
        <w:keepNext/>
        <w:numPr>
          <w:ilvl w:val="0"/>
          <w:numId w:val="0"/>
        </w:numPr>
      </w:pPr>
    </w:p>
    <w:p w14:paraId="6B8E62B5" w14:textId="1C56DEC1" w:rsidR="00147E83" w:rsidRDefault="00147E83" w:rsidP="00147E83">
      <w:pPr>
        <w:pStyle w:val="ListNumber"/>
        <w:keepNext/>
        <w:numPr>
          <w:ilvl w:val="0"/>
          <w:numId w:val="41"/>
        </w:numPr>
      </w:pPr>
      <w:r>
        <w:t>Describe the navigation flow to ensure a seamless user experience.</w:t>
      </w:r>
    </w:p>
    <w:p w14:paraId="4BAC45AA" w14:textId="77777777" w:rsidR="00147E83" w:rsidRDefault="00147E83" w:rsidP="00147E83">
      <w:pPr>
        <w:pStyle w:val="ListParagraph"/>
      </w:pPr>
    </w:p>
    <w:p w14:paraId="506DA5A6" w14:textId="77777777" w:rsidR="00147E83" w:rsidRDefault="00147E83" w:rsidP="000478FC">
      <w:pPr>
        <w:pStyle w:val="ListNumber"/>
        <w:keepNext/>
        <w:numPr>
          <w:ilvl w:val="0"/>
          <w:numId w:val="0"/>
        </w:numPr>
      </w:pPr>
    </w:p>
    <w:p w14:paraId="1978C0BA" w14:textId="77777777" w:rsidR="00147E83" w:rsidRDefault="00147E83" w:rsidP="000478FC">
      <w:pPr>
        <w:pStyle w:val="ListNumber"/>
        <w:keepNext/>
        <w:numPr>
          <w:ilvl w:val="0"/>
          <w:numId w:val="0"/>
        </w:numPr>
      </w:pPr>
    </w:p>
    <w:p w14:paraId="488656DE" w14:textId="77777777" w:rsidR="00147E83" w:rsidRDefault="00147E83" w:rsidP="000478FC">
      <w:pPr>
        <w:pStyle w:val="ListNumber"/>
        <w:keepNext/>
        <w:numPr>
          <w:ilvl w:val="0"/>
          <w:numId w:val="0"/>
        </w:numPr>
      </w:pPr>
    </w:p>
    <w:p w14:paraId="64BF5E6F" w14:textId="77777777" w:rsidR="00147E83" w:rsidRDefault="00147E83" w:rsidP="000478FC">
      <w:pPr>
        <w:pStyle w:val="ListNumber"/>
        <w:keepNext/>
        <w:numPr>
          <w:ilvl w:val="0"/>
          <w:numId w:val="0"/>
        </w:numPr>
      </w:pPr>
      <w:r>
        <w:t>#### 5. **Content Creation:**</w:t>
      </w:r>
    </w:p>
    <w:p w14:paraId="1C96B5B9" w14:textId="77777777" w:rsidR="00147E83" w:rsidRDefault="00147E83" w:rsidP="000478FC">
      <w:pPr>
        <w:pStyle w:val="ListNumber"/>
        <w:keepNext/>
        <w:numPr>
          <w:ilvl w:val="0"/>
          <w:numId w:val="0"/>
        </w:numPr>
      </w:pPr>
    </w:p>
    <w:p w14:paraId="5CC6352D" w14:textId="2AF96366" w:rsidR="00147E83" w:rsidRDefault="00147E83" w:rsidP="00147E83">
      <w:pPr>
        <w:pStyle w:val="ListNumber"/>
        <w:keepNext/>
        <w:numPr>
          <w:ilvl w:val="0"/>
          <w:numId w:val="41"/>
        </w:numPr>
      </w:pPr>
      <w:r>
        <w:t>Explain your approach to content creation, such as writing blog posts, selecting and editing images, and incorporating multimedia elements.</w:t>
      </w:r>
    </w:p>
    <w:p w14:paraId="3AF2D750" w14:textId="77777777" w:rsidR="00147E83" w:rsidRDefault="00147E83" w:rsidP="000478FC">
      <w:pPr>
        <w:pStyle w:val="ListNumber"/>
        <w:keepNext/>
        <w:numPr>
          <w:ilvl w:val="0"/>
          <w:numId w:val="0"/>
        </w:numPr>
      </w:pPr>
    </w:p>
    <w:p w14:paraId="113AFB58" w14:textId="3C671553" w:rsidR="00147E83" w:rsidRDefault="00147E83" w:rsidP="00147E83">
      <w:pPr>
        <w:pStyle w:val="ListNumber"/>
        <w:keepNext/>
        <w:numPr>
          <w:ilvl w:val="0"/>
          <w:numId w:val="41"/>
        </w:numPr>
      </w:pPr>
      <w:r>
        <w:t>Discuss how you maintained a consistent tone and style throughout the blog.</w:t>
      </w:r>
    </w:p>
    <w:p w14:paraId="59A9DFC0" w14:textId="77777777" w:rsidR="00147E83" w:rsidRDefault="00147E83" w:rsidP="00147E83">
      <w:pPr>
        <w:pStyle w:val="ListParagraph"/>
      </w:pPr>
    </w:p>
    <w:p w14:paraId="1EC92C4C" w14:textId="77777777" w:rsidR="00147E83" w:rsidRDefault="00147E83" w:rsidP="000478FC">
      <w:pPr>
        <w:pStyle w:val="ListNumber"/>
        <w:keepNext/>
        <w:numPr>
          <w:ilvl w:val="0"/>
          <w:numId w:val="0"/>
        </w:numPr>
      </w:pPr>
    </w:p>
    <w:p w14:paraId="26B52478" w14:textId="77777777" w:rsidR="00147E83" w:rsidRDefault="00147E83" w:rsidP="000478FC">
      <w:pPr>
        <w:pStyle w:val="ListNumber"/>
        <w:keepNext/>
        <w:numPr>
          <w:ilvl w:val="0"/>
          <w:numId w:val="0"/>
        </w:numPr>
      </w:pPr>
    </w:p>
    <w:p w14:paraId="0E44E6AA" w14:textId="77777777" w:rsidR="00147E83" w:rsidRDefault="00147E83" w:rsidP="000478FC">
      <w:pPr>
        <w:pStyle w:val="ListNumber"/>
        <w:keepNext/>
        <w:numPr>
          <w:ilvl w:val="0"/>
          <w:numId w:val="0"/>
        </w:numPr>
      </w:pPr>
    </w:p>
    <w:p w14:paraId="0451BDC9" w14:textId="77777777" w:rsidR="00147E83" w:rsidRDefault="00147E83" w:rsidP="000478FC">
      <w:pPr>
        <w:pStyle w:val="ListNumber"/>
        <w:keepNext/>
        <w:numPr>
          <w:ilvl w:val="0"/>
          <w:numId w:val="0"/>
        </w:numPr>
      </w:pPr>
      <w:r>
        <w:t>#### 6. **Technical Implementation:**</w:t>
      </w:r>
    </w:p>
    <w:p w14:paraId="4EEA7A12" w14:textId="77777777" w:rsidR="00147E83" w:rsidRDefault="00147E83" w:rsidP="000478FC">
      <w:pPr>
        <w:pStyle w:val="ListNumber"/>
        <w:keepNext/>
        <w:numPr>
          <w:ilvl w:val="0"/>
          <w:numId w:val="0"/>
        </w:numPr>
      </w:pPr>
    </w:p>
    <w:p w14:paraId="1459EB45" w14:textId="64F9B758" w:rsidR="00147E83" w:rsidRDefault="00147E83" w:rsidP="00147E83">
      <w:pPr>
        <w:pStyle w:val="ListNumber"/>
        <w:keepNext/>
        <w:numPr>
          <w:ilvl w:val="0"/>
          <w:numId w:val="43"/>
        </w:numPr>
      </w:pPr>
      <w:r>
        <w:t>**Static Site Generator:**</w:t>
      </w:r>
    </w:p>
    <w:p w14:paraId="58A36AAA" w14:textId="77777777" w:rsidR="00147E83" w:rsidRDefault="00147E83" w:rsidP="000478FC">
      <w:pPr>
        <w:pStyle w:val="ListNumber"/>
        <w:keepNext/>
        <w:numPr>
          <w:ilvl w:val="0"/>
          <w:numId w:val="0"/>
        </w:numPr>
      </w:pPr>
    </w:p>
    <w:p w14:paraId="103FE93B" w14:textId="7422045B" w:rsidR="00147E83" w:rsidRDefault="00147E83" w:rsidP="00147E83">
      <w:pPr>
        <w:pStyle w:val="ListNumber"/>
        <w:keepNext/>
        <w:numPr>
          <w:ilvl w:val="0"/>
          <w:numId w:val="41"/>
        </w:numPr>
      </w:pPr>
      <w:r>
        <w:t>Specify the static site generator used (e.g., Jekyll, Hugo) and reasons for choosing it.</w:t>
      </w:r>
    </w:p>
    <w:p w14:paraId="7EE33E5E" w14:textId="77777777" w:rsidR="00147E83" w:rsidRDefault="00147E83" w:rsidP="000478FC">
      <w:pPr>
        <w:pStyle w:val="ListNumber"/>
        <w:keepNext/>
        <w:numPr>
          <w:ilvl w:val="0"/>
          <w:numId w:val="0"/>
        </w:numPr>
      </w:pPr>
    </w:p>
    <w:p w14:paraId="6EDC965B" w14:textId="580E04E7" w:rsidR="00147E83" w:rsidRDefault="00147E83" w:rsidP="00147E83">
      <w:pPr>
        <w:pStyle w:val="ListNumber"/>
        <w:keepNext/>
        <w:numPr>
          <w:ilvl w:val="0"/>
          <w:numId w:val="43"/>
        </w:numPr>
      </w:pPr>
      <w:r>
        <w:t>**Hosting Platform:**</w:t>
      </w:r>
    </w:p>
    <w:p w14:paraId="1F8104CA" w14:textId="77777777" w:rsidR="00147E83" w:rsidRDefault="00147E83" w:rsidP="000478FC">
      <w:pPr>
        <w:pStyle w:val="ListNumber"/>
        <w:keepNext/>
        <w:numPr>
          <w:ilvl w:val="0"/>
          <w:numId w:val="0"/>
        </w:numPr>
      </w:pPr>
    </w:p>
    <w:p w14:paraId="33A18A3B" w14:textId="2CDEF6B3" w:rsidR="00147E83" w:rsidRDefault="00147E83" w:rsidP="00147E83">
      <w:pPr>
        <w:pStyle w:val="ListNumber"/>
        <w:keepNext/>
        <w:numPr>
          <w:ilvl w:val="0"/>
          <w:numId w:val="41"/>
        </w:numPr>
      </w:pPr>
      <w:r>
        <w:t>Detail the deployment process on IBM Cloud, including any configurations or settings.</w:t>
      </w:r>
    </w:p>
    <w:p w14:paraId="5740D2E6" w14:textId="77777777" w:rsidR="00147E83" w:rsidRDefault="00147E83" w:rsidP="000478FC">
      <w:pPr>
        <w:pStyle w:val="ListNumber"/>
        <w:keepNext/>
        <w:numPr>
          <w:ilvl w:val="0"/>
          <w:numId w:val="0"/>
        </w:numPr>
      </w:pPr>
    </w:p>
    <w:p w14:paraId="6CE796BF" w14:textId="00AAF045" w:rsidR="00147E83" w:rsidRDefault="00147E83" w:rsidP="00147E83">
      <w:pPr>
        <w:pStyle w:val="ListNumber"/>
        <w:keepNext/>
        <w:numPr>
          <w:ilvl w:val="0"/>
          <w:numId w:val="43"/>
        </w:numPr>
      </w:pPr>
      <w:r>
        <w:t>**Interactive Elements:**</w:t>
      </w:r>
    </w:p>
    <w:p w14:paraId="0B8F0B63" w14:textId="77777777" w:rsidR="00147E83" w:rsidRDefault="00147E83" w:rsidP="000478FC">
      <w:pPr>
        <w:pStyle w:val="ListNumber"/>
        <w:keepNext/>
        <w:numPr>
          <w:ilvl w:val="0"/>
          <w:numId w:val="0"/>
        </w:numPr>
      </w:pPr>
    </w:p>
    <w:p w14:paraId="09B47AF5" w14:textId="38D0463B" w:rsidR="00147E83" w:rsidRDefault="00147E83" w:rsidP="00147E83">
      <w:pPr>
        <w:pStyle w:val="ListNumber"/>
        <w:keepNext/>
        <w:numPr>
          <w:ilvl w:val="0"/>
          <w:numId w:val="41"/>
        </w:numPr>
      </w:pPr>
      <w:r>
        <w:t>Highlight any interactive features, such as maps, forms, or other dynamic components.</w:t>
      </w:r>
    </w:p>
    <w:p w14:paraId="6BDDC000" w14:textId="77777777" w:rsidR="00147E83" w:rsidRDefault="00147E83" w:rsidP="000478FC">
      <w:pPr>
        <w:pStyle w:val="ListNumber"/>
        <w:keepNext/>
        <w:numPr>
          <w:ilvl w:val="0"/>
          <w:numId w:val="0"/>
        </w:numPr>
      </w:pPr>
    </w:p>
    <w:p w14:paraId="351BA647" w14:textId="77777777" w:rsidR="00147E83" w:rsidRDefault="00147E83" w:rsidP="000478FC">
      <w:pPr>
        <w:pStyle w:val="ListNumber"/>
        <w:keepNext/>
        <w:numPr>
          <w:ilvl w:val="0"/>
          <w:numId w:val="0"/>
        </w:numPr>
      </w:pPr>
    </w:p>
    <w:p w14:paraId="00C6C963" w14:textId="77777777" w:rsidR="00147E83" w:rsidRDefault="00147E83" w:rsidP="000478FC">
      <w:pPr>
        <w:pStyle w:val="ListNumber"/>
        <w:keepNext/>
        <w:numPr>
          <w:ilvl w:val="0"/>
          <w:numId w:val="0"/>
        </w:numPr>
      </w:pPr>
    </w:p>
    <w:p w14:paraId="65289B67" w14:textId="77777777" w:rsidR="00147E83" w:rsidRDefault="00147E83" w:rsidP="000478FC">
      <w:pPr>
        <w:pStyle w:val="ListNumber"/>
        <w:keepNext/>
        <w:numPr>
          <w:ilvl w:val="0"/>
          <w:numId w:val="0"/>
        </w:numPr>
      </w:pPr>
      <w:r>
        <w:t>#### 7. **User Interface:**</w:t>
      </w:r>
    </w:p>
    <w:p w14:paraId="61DEA059" w14:textId="77777777" w:rsidR="00147E83" w:rsidRDefault="00147E83" w:rsidP="000478FC">
      <w:pPr>
        <w:pStyle w:val="ListNumber"/>
        <w:keepNext/>
        <w:numPr>
          <w:ilvl w:val="0"/>
          <w:numId w:val="0"/>
        </w:numPr>
      </w:pPr>
    </w:p>
    <w:p w14:paraId="34BA6B25" w14:textId="292323FF" w:rsidR="00147E83" w:rsidRDefault="00147E83" w:rsidP="00147E83">
      <w:pPr>
        <w:pStyle w:val="ListNumber"/>
        <w:keepNext/>
        <w:numPr>
          <w:ilvl w:val="0"/>
          <w:numId w:val="41"/>
        </w:numPr>
      </w:pPr>
      <w:r>
        <w:t>Include screenshots or images of key pages on the travel blog.</w:t>
      </w:r>
    </w:p>
    <w:p w14:paraId="6EAD4B19" w14:textId="77777777" w:rsidR="00147E83" w:rsidRDefault="00147E83" w:rsidP="000478FC">
      <w:pPr>
        <w:pStyle w:val="ListNumber"/>
        <w:keepNext/>
        <w:numPr>
          <w:ilvl w:val="0"/>
          <w:numId w:val="0"/>
        </w:numPr>
      </w:pPr>
    </w:p>
    <w:p w14:paraId="0926E410" w14:textId="4428B56B" w:rsidR="00147E83" w:rsidRDefault="00147E83" w:rsidP="00147E83">
      <w:pPr>
        <w:pStyle w:val="ListNumber"/>
        <w:keepNext/>
        <w:numPr>
          <w:ilvl w:val="0"/>
          <w:numId w:val="41"/>
        </w:numPr>
      </w:pPr>
      <w:r>
        <w:t>Provide captions or annotations to explain the design choices and functionalities.</w:t>
      </w:r>
    </w:p>
    <w:p w14:paraId="68C4A428" w14:textId="77777777" w:rsidR="00147E83" w:rsidRDefault="00147E83" w:rsidP="00147E83">
      <w:pPr>
        <w:pStyle w:val="ListParagraph"/>
      </w:pPr>
    </w:p>
    <w:p w14:paraId="3407F588" w14:textId="77777777" w:rsidR="00147E83" w:rsidRDefault="00147E83" w:rsidP="000478FC">
      <w:pPr>
        <w:pStyle w:val="ListNumber"/>
        <w:keepNext/>
        <w:numPr>
          <w:ilvl w:val="0"/>
          <w:numId w:val="0"/>
        </w:numPr>
      </w:pPr>
    </w:p>
    <w:p w14:paraId="30633355" w14:textId="77777777" w:rsidR="00147E83" w:rsidRDefault="00147E83" w:rsidP="000478FC">
      <w:pPr>
        <w:pStyle w:val="ListNumber"/>
        <w:keepNext/>
        <w:numPr>
          <w:ilvl w:val="0"/>
          <w:numId w:val="0"/>
        </w:numPr>
      </w:pPr>
    </w:p>
    <w:p w14:paraId="68B4FDF2" w14:textId="77777777" w:rsidR="00147E83" w:rsidRDefault="00147E83" w:rsidP="000478FC">
      <w:pPr>
        <w:pStyle w:val="ListNumber"/>
        <w:keepNext/>
        <w:numPr>
          <w:ilvl w:val="0"/>
          <w:numId w:val="0"/>
        </w:numPr>
      </w:pPr>
    </w:p>
    <w:p w14:paraId="027F245B" w14:textId="77777777" w:rsidR="00147E83" w:rsidRDefault="00147E83" w:rsidP="000478FC">
      <w:pPr>
        <w:pStyle w:val="ListNumber"/>
        <w:keepNext/>
        <w:numPr>
          <w:ilvl w:val="0"/>
          <w:numId w:val="0"/>
        </w:numPr>
      </w:pPr>
      <w:r>
        <w:t>#### 8. **Challenges and Solutions:**</w:t>
      </w:r>
    </w:p>
    <w:p w14:paraId="62A258B3" w14:textId="77777777" w:rsidR="00147E83" w:rsidRDefault="00147E83" w:rsidP="000478FC">
      <w:pPr>
        <w:pStyle w:val="ListNumber"/>
        <w:keepNext/>
        <w:numPr>
          <w:ilvl w:val="0"/>
          <w:numId w:val="0"/>
        </w:numPr>
      </w:pPr>
    </w:p>
    <w:p w14:paraId="0931BA3A" w14:textId="5ADA8E03" w:rsidR="00147E83" w:rsidRDefault="00147E83" w:rsidP="00147E83">
      <w:pPr>
        <w:pStyle w:val="ListNumber"/>
        <w:keepNext/>
        <w:numPr>
          <w:ilvl w:val="0"/>
          <w:numId w:val="41"/>
        </w:numPr>
      </w:pPr>
      <w:r>
        <w:t>Document any challenges faced during development and the strategies employed to overcome them.</w:t>
      </w:r>
    </w:p>
    <w:p w14:paraId="53C1FC77" w14:textId="77777777" w:rsidR="00147E83" w:rsidRDefault="00147E83" w:rsidP="000478FC">
      <w:pPr>
        <w:pStyle w:val="ListNumber"/>
        <w:keepNext/>
        <w:numPr>
          <w:ilvl w:val="0"/>
          <w:numId w:val="0"/>
        </w:numPr>
      </w:pPr>
    </w:p>
    <w:p w14:paraId="53FF4050" w14:textId="77777777" w:rsidR="00147E83" w:rsidRDefault="00147E83" w:rsidP="000478FC">
      <w:pPr>
        <w:pStyle w:val="ListNumber"/>
        <w:keepNext/>
        <w:numPr>
          <w:ilvl w:val="0"/>
          <w:numId w:val="0"/>
        </w:numPr>
      </w:pPr>
    </w:p>
    <w:p w14:paraId="02532A2A" w14:textId="77777777" w:rsidR="00147E83" w:rsidRDefault="00147E83" w:rsidP="000478FC">
      <w:pPr>
        <w:pStyle w:val="ListNumber"/>
        <w:keepNext/>
        <w:numPr>
          <w:ilvl w:val="0"/>
          <w:numId w:val="0"/>
        </w:numPr>
      </w:pPr>
    </w:p>
    <w:p w14:paraId="4B852C5A" w14:textId="77777777" w:rsidR="00147E83" w:rsidRDefault="00147E83" w:rsidP="000478FC">
      <w:pPr>
        <w:pStyle w:val="ListNumber"/>
        <w:keepNext/>
        <w:numPr>
          <w:ilvl w:val="0"/>
          <w:numId w:val="0"/>
        </w:numPr>
      </w:pPr>
      <w:r>
        <w:t>#### 9. **Conclusion:**</w:t>
      </w:r>
    </w:p>
    <w:p w14:paraId="4F036126" w14:textId="77777777" w:rsidR="00147E83" w:rsidRDefault="00147E83" w:rsidP="000478FC">
      <w:pPr>
        <w:pStyle w:val="ListNumber"/>
        <w:keepNext/>
        <w:numPr>
          <w:ilvl w:val="0"/>
          <w:numId w:val="0"/>
        </w:numPr>
      </w:pPr>
    </w:p>
    <w:p w14:paraId="4FB2C13A" w14:textId="0D86F01F" w:rsidR="00147E83" w:rsidRDefault="00147E83" w:rsidP="00147E83">
      <w:pPr>
        <w:pStyle w:val="ListNumber"/>
        <w:keepNext/>
        <w:numPr>
          <w:ilvl w:val="0"/>
          <w:numId w:val="41"/>
        </w:numPr>
      </w:pPr>
      <w:r>
        <w:t>Summarize the overall experience of creating the travel blog, lessons learned, and the achieved outcomes.</w:t>
      </w:r>
    </w:p>
    <w:p w14:paraId="17ABA06B" w14:textId="77777777" w:rsidR="00147E83" w:rsidRDefault="00147E83" w:rsidP="000478FC">
      <w:pPr>
        <w:pStyle w:val="ListNumber"/>
        <w:keepNext/>
        <w:numPr>
          <w:ilvl w:val="0"/>
          <w:numId w:val="0"/>
        </w:numPr>
      </w:pPr>
    </w:p>
    <w:p w14:paraId="2E35F440" w14:textId="77777777" w:rsidR="00147E83" w:rsidRDefault="00147E83" w:rsidP="000478FC">
      <w:pPr>
        <w:pStyle w:val="ListNumber"/>
        <w:keepNext/>
        <w:numPr>
          <w:ilvl w:val="0"/>
          <w:numId w:val="0"/>
        </w:numPr>
      </w:pPr>
    </w:p>
    <w:p w14:paraId="66E80ABF" w14:textId="77777777" w:rsidR="00147E83" w:rsidRDefault="00147E83" w:rsidP="000478FC">
      <w:pPr>
        <w:pStyle w:val="ListNumber"/>
        <w:keepNext/>
        <w:numPr>
          <w:ilvl w:val="0"/>
          <w:numId w:val="0"/>
        </w:numPr>
      </w:pPr>
    </w:p>
    <w:p w14:paraId="6EF136DF" w14:textId="77777777" w:rsidR="00147E83" w:rsidRDefault="00147E83" w:rsidP="000478FC">
      <w:pPr>
        <w:pStyle w:val="ListNumber"/>
        <w:keepNext/>
        <w:numPr>
          <w:ilvl w:val="0"/>
          <w:numId w:val="0"/>
        </w:numPr>
      </w:pPr>
      <w:r>
        <w:t>#### 10. **Appendix:**</w:t>
      </w:r>
    </w:p>
    <w:p w14:paraId="36D30206" w14:textId="77777777" w:rsidR="00147E83" w:rsidRDefault="00147E83" w:rsidP="000478FC">
      <w:pPr>
        <w:pStyle w:val="ListNumber"/>
        <w:keepNext/>
        <w:numPr>
          <w:ilvl w:val="0"/>
          <w:numId w:val="0"/>
        </w:numPr>
      </w:pPr>
    </w:p>
    <w:p w14:paraId="58016124" w14:textId="0CB67F60" w:rsidR="00147E83" w:rsidRDefault="00147E83" w:rsidP="00147E83">
      <w:pPr>
        <w:pStyle w:val="ListNumber"/>
        <w:keepNext/>
        <w:numPr>
          <w:ilvl w:val="0"/>
          <w:numId w:val="41"/>
        </w:numPr>
      </w:pPr>
      <w:r>
        <w:t>Include any additional resources, code snippets, or references used in the project.</w:t>
      </w:r>
    </w:p>
    <w:p w14:paraId="47F88E6D" w14:textId="77777777" w:rsidR="00147E83" w:rsidRDefault="00147E83" w:rsidP="000478FC">
      <w:pPr>
        <w:pStyle w:val="ListNumber"/>
        <w:keepNext/>
        <w:numPr>
          <w:ilvl w:val="0"/>
          <w:numId w:val="0"/>
        </w:numPr>
      </w:pPr>
    </w:p>
    <w:p w14:paraId="257CB81A" w14:textId="77777777" w:rsidR="00147E83" w:rsidRDefault="00147E83" w:rsidP="000478FC">
      <w:pPr>
        <w:pStyle w:val="ListNumber"/>
        <w:keepNext/>
        <w:numPr>
          <w:ilvl w:val="0"/>
          <w:numId w:val="0"/>
        </w:numPr>
      </w:pPr>
    </w:p>
    <w:p w14:paraId="3CAF8261" w14:textId="77777777" w:rsidR="00147E83" w:rsidRDefault="00147E83" w:rsidP="000478FC">
      <w:pPr>
        <w:pStyle w:val="ListNumber"/>
        <w:keepNext/>
        <w:numPr>
          <w:ilvl w:val="0"/>
          <w:numId w:val="0"/>
        </w:numPr>
      </w:pPr>
    </w:p>
    <w:p w14:paraId="3429A146" w14:textId="77777777" w:rsidR="00147E83" w:rsidRDefault="00147E83" w:rsidP="000478FC">
      <w:pPr>
        <w:pStyle w:val="ListNumber"/>
        <w:keepNext/>
        <w:numPr>
          <w:ilvl w:val="0"/>
          <w:numId w:val="0"/>
        </w:numPr>
      </w:pPr>
      <w:r>
        <w:t>#### 11. **Submission:**</w:t>
      </w:r>
    </w:p>
    <w:p w14:paraId="3C1CD2B2" w14:textId="77777777" w:rsidR="00147E83" w:rsidRDefault="00147E83" w:rsidP="000478FC">
      <w:pPr>
        <w:pStyle w:val="ListNumber"/>
        <w:keepNext/>
        <w:numPr>
          <w:ilvl w:val="0"/>
          <w:numId w:val="0"/>
        </w:numPr>
      </w:pPr>
    </w:p>
    <w:p w14:paraId="38CBCF74" w14:textId="50413C7F" w:rsidR="00147E83" w:rsidRDefault="00147E83" w:rsidP="00147E83">
      <w:pPr>
        <w:pStyle w:val="ListNumber"/>
        <w:keepNext/>
        <w:numPr>
          <w:ilvl w:val="0"/>
          <w:numId w:val="41"/>
        </w:numPr>
      </w:pPr>
      <w:r>
        <w:t>Clearly outline the submission process, including file formats and any external links.</w:t>
      </w:r>
    </w:p>
    <w:p w14:paraId="7DE27858" w14:textId="77777777" w:rsidR="00147E83" w:rsidRDefault="00147E83" w:rsidP="000478FC">
      <w:pPr>
        <w:pStyle w:val="ListNumber"/>
        <w:keepNext/>
        <w:numPr>
          <w:ilvl w:val="0"/>
          <w:numId w:val="0"/>
        </w:numPr>
      </w:pPr>
    </w:p>
    <w:p w14:paraId="742FB4B0" w14:textId="77777777" w:rsidR="00147E83" w:rsidRDefault="00147E83" w:rsidP="000478FC">
      <w:pPr>
        <w:pStyle w:val="ListNumber"/>
        <w:keepNext/>
        <w:numPr>
          <w:ilvl w:val="0"/>
          <w:numId w:val="0"/>
        </w:numPr>
      </w:pPr>
    </w:p>
    <w:p w14:paraId="6533B35B" w14:textId="77777777" w:rsidR="00147E83" w:rsidRDefault="00147E83" w:rsidP="000478FC">
      <w:pPr>
        <w:pStyle w:val="ListNumber"/>
        <w:keepNext/>
        <w:numPr>
          <w:ilvl w:val="0"/>
          <w:numId w:val="0"/>
        </w:numPr>
      </w:pPr>
    </w:p>
    <w:p w14:paraId="0B7487CC" w14:textId="77777777" w:rsidR="00147E83" w:rsidRDefault="00147E83" w:rsidP="000478FC">
      <w:pPr>
        <w:pStyle w:val="ListNumber"/>
        <w:keepNext/>
        <w:numPr>
          <w:ilvl w:val="0"/>
          <w:numId w:val="0"/>
        </w:numPr>
      </w:pPr>
      <w:r>
        <w:t>Feel free to adapt this outline based on the specific details of your travel blog project. If you need more guidance on any particular section or have specific questions, feel free to ask</w:t>
      </w:r>
    </w:p>
    <w:p w14:paraId="108A5981" w14:textId="77777777" w:rsidR="00147E83" w:rsidRDefault="00147E83" w:rsidP="000478FC">
      <w:pPr>
        <w:pStyle w:val="ListNumber"/>
        <w:keepNext/>
        <w:numPr>
          <w:ilvl w:val="0"/>
          <w:numId w:val="0"/>
        </w:numPr>
      </w:pPr>
    </w:p>
    <w:p w14:paraId="26986CC7" w14:textId="77777777" w:rsidR="00147E83" w:rsidRDefault="00147E83" w:rsidP="000478FC">
      <w:pPr>
        <w:pStyle w:val="ListNumber"/>
        <w:keepNext/>
        <w:numPr>
          <w:ilvl w:val="0"/>
          <w:numId w:val="0"/>
        </w:numPr>
      </w:pPr>
    </w:p>
    <w:p w14:paraId="3AE96586" w14:textId="4091C9A3" w:rsidR="005B1A1E" w:rsidRDefault="005B1A1E" w:rsidP="00F44790">
      <w:pPr>
        <w:pStyle w:val="ListNumber"/>
        <w:keepNext/>
        <w:numPr>
          <w:ilvl w:val="0"/>
          <w:numId w:val="0"/>
        </w:numPr>
      </w:pPr>
      <w:r>
        <w:t>!</w:t>
      </w:r>
    </w:p>
    <w:p w14:paraId="541A7039" w14:textId="26E89016" w:rsidR="00164421" w:rsidRDefault="00E47F54">
      <w:r>
        <w:t xml:space="preserve"> </w:t>
      </w:r>
    </w:p>
    <w:p w14:paraId="2182AAD0" w14:textId="77777777" w:rsidR="00A07042" w:rsidRDefault="00A07042">
      <w:pPr>
        <w:pStyle w:val="Heading1"/>
      </w:pPr>
      <w:r>
        <w:t>Submission</w:t>
      </w:r>
    </w:p>
    <w:p w14:paraId="2CDFBBB7" w14:textId="77777777" w:rsidR="00A07042" w:rsidRDefault="00A07042" w:rsidP="00A07042"/>
    <w:p w14:paraId="1E312044" w14:textId="4FA86DF4" w:rsidR="00A07042" w:rsidRDefault="00A07042" w:rsidP="00A07042">
      <w:r>
        <w:t>Share the GitHub repository link containing the project’s code and files.</w:t>
      </w:r>
    </w:p>
    <w:p w14:paraId="5DAFA0CD" w14:textId="77777777" w:rsidR="00A07042" w:rsidRDefault="00A07042" w:rsidP="00A07042">
      <w:r>
        <w:t>Provide instructions on how to deploy the blog using IBM Cloud Static Web Apps.</w:t>
      </w:r>
    </w:p>
    <w:p w14:paraId="698BC5B5" w14:textId="490BD84A" w:rsidR="00C15E6C" w:rsidRDefault="00843126" w:rsidP="00843126">
      <w:pPr>
        <w:pStyle w:val="ListNumber"/>
        <w:numPr>
          <w:ilvl w:val="0"/>
          <w:numId w:val="0"/>
        </w:numPr>
      </w:pPr>
      <w:r>
        <w:t xml:space="preserve">           </w:t>
      </w:r>
      <w:r w:rsidR="00C15E6C">
        <w:t>Certainly! Here’s a template for the submission section:</w:t>
      </w:r>
    </w:p>
    <w:p w14:paraId="322CB082" w14:textId="77777777" w:rsidR="00C15E6C" w:rsidRDefault="00C15E6C" w:rsidP="00843126">
      <w:pPr>
        <w:pStyle w:val="ListNumber"/>
        <w:numPr>
          <w:ilvl w:val="0"/>
          <w:numId w:val="0"/>
        </w:numPr>
      </w:pPr>
    </w:p>
    <w:p w14:paraId="777C3973" w14:textId="77777777" w:rsidR="00C15E6C" w:rsidRDefault="00C15E6C" w:rsidP="00843126">
      <w:pPr>
        <w:pStyle w:val="ListNumber"/>
        <w:numPr>
          <w:ilvl w:val="0"/>
          <w:numId w:val="0"/>
        </w:numPr>
      </w:pPr>
      <w:r>
        <w:t>### Submission Details</w:t>
      </w:r>
    </w:p>
    <w:p w14:paraId="73B4E2E4" w14:textId="77777777" w:rsidR="00C15E6C" w:rsidRDefault="00C15E6C" w:rsidP="00843126">
      <w:pPr>
        <w:pStyle w:val="ListNumber"/>
        <w:numPr>
          <w:ilvl w:val="0"/>
          <w:numId w:val="0"/>
        </w:numPr>
      </w:pPr>
    </w:p>
    <w:p w14:paraId="7D71373D" w14:textId="77777777" w:rsidR="00C15E6C" w:rsidRDefault="00C15E6C" w:rsidP="00843126">
      <w:pPr>
        <w:pStyle w:val="ListNumber"/>
        <w:numPr>
          <w:ilvl w:val="0"/>
          <w:numId w:val="0"/>
        </w:numPr>
      </w:pPr>
      <w:r>
        <w:t>#### 1. GitHub Repository:</w:t>
      </w:r>
    </w:p>
    <w:p w14:paraId="7B612D72" w14:textId="66756A85" w:rsidR="00C15E6C" w:rsidRDefault="00C15E6C" w:rsidP="00C15E6C">
      <w:pPr>
        <w:pStyle w:val="ListNumber"/>
        <w:numPr>
          <w:ilvl w:val="0"/>
          <w:numId w:val="41"/>
        </w:numPr>
      </w:pPr>
      <w:r>
        <w:t>[Link to GitHub Repository](&lt;Your GitHub Repository Link&gt;)</w:t>
      </w:r>
    </w:p>
    <w:p w14:paraId="5A196C38" w14:textId="77777777" w:rsidR="00C15E6C" w:rsidRDefault="00C15E6C" w:rsidP="00843126">
      <w:pPr>
        <w:pStyle w:val="ListNumber"/>
        <w:numPr>
          <w:ilvl w:val="0"/>
          <w:numId w:val="0"/>
        </w:numPr>
      </w:pPr>
    </w:p>
    <w:p w14:paraId="1C597949" w14:textId="77777777" w:rsidR="00C15E6C" w:rsidRDefault="00C15E6C" w:rsidP="00843126">
      <w:pPr>
        <w:pStyle w:val="ListNumber"/>
        <w:numPr>
          <w:ilvl w:val="0"/>
          <w:numId w:val="0"/>
        </w:numPr>
      </w:pPr>
      <w:r>
        <w:t>#### 2. Deployment Instructions (IBM Cloud Static Web Apps):</w:t>
      </w:r>
    </w:p>
    <w:p w14:paraId="2F8EB04D" w14:textId="77777777" w:rsidR="00C15E6C" w:rsidRDefault="00C15E6C" w:rsidP="00843126">
      <w:pPr>
        <w:pStyle w:val="ListNumber"/>
        <w:numPr>
          <w:ilvl w:val="0"/>
          <w:numId w:val="0"/>
        </w:numPr>
      </w:pPr>
    </w:p>
    <w:p w14:paraId="100E3817" w14:textId="77777777" w:rsidR="00C15E6C" w:rsidRDefault="00C15E6C" w:rsidP="00843126">
      <w:pPr>
        <w:pStyle w:val="ListNumber"/>
        <w:numPr>
          <w:ilvl w:val="0"/>
          <w:numId w:val="0"/>
        </w:numPr>
      </w:pPr>
      <w:r>
        <w:t xml:space="preserve">   a. **Prerequisites:**</w:t>
      </w:r>
    </w:p>
    <w:p w14:paraId="0C8A9417" w14:textId="77777777" w:rsidR="00C15E6C" w:rsidRDefault="00C15E6C" w:rsidP="00843126">
      <w:pPr>
        <w:pStyle w:val="ListNumber"/>
        <w:numPr>
          <w:ilvl w:val="0"/>
          <w:numId w:val="0"/>
        </w:numPr>
      </w:pPr>
      <w:r>
        <w:t xml:space="preserve">      - Ensure you have an IBM Cloud account.</w:t>
      </w:r>
    </w:p>
    <w:p w14:paraId="3B5FDFA4" w14:textId="77777777" w:rsidR="00C15E6C" w:rsidRDefault="00C15E6C" w:rsidP="00843126">
      <w:pPr>
        <w:pStyle w:val="ListNumber"/>
        <w:numPr>
          <w:ilvl w:val="0"/>
          <w:numId w:val="0"/>
        </w:numPr>
      </w:pPr>
      <w:r>
        <w:t xml:space="preserve">      - Install the required CLI tools (if not already installed).</w:t>
      </w:r>
    </w:p>
    <w:p w14:paraId="681373A3" w14:textId="77777777" w:rsidR="00C15E6C" w:rsidRDefault="00C15E6C" w:rsidP="00843126">
      <w:pPr>
        <w:pStyle w:val="ListNumber"/>
        <w:numPr>
          <w:ilvl w:val="0"/>
          <w:numId w:val="0"/>
        </w:numPr>
      </w:pPr>
    </w:p>
    <w:p w14:paraId="4D4824FB" w14:textId="77777777" w:rsidR="00C15E6C" w:rsidRDefault="00C15E6C" w:rsidP="00843126">
      <w:pPr>
        <w:pStyle w:val="ListNumber"/>
        <w:numPr>
          <w:ilvl w:val="0"/>
          <w:numId w:val="0"/>
        </w:numPr>
      </w:pPr>
      <w:r>
        <w:t xml:space="preserve">   b. **Deployment Steps:**</w:t>
      </w:r>
    </w:p>
    <w:p w14:paraId="63BF992F" w14:textId="77777777" w:rsidR="00C15E6C" w:rsidRDefault="00C15E6C" w:rsidP="00843126">
      <w:pPr>
        <w:pStyle w:val="ListNumber"/>
        <w:numPr>
          <w:ilvl w:val="0"/>
          <w:numId w:val="0"/>
        </w:numPr>
      </w:pPr>
      <w:r>
        <w:t xml:space="preserve">      1. Clone the repository locally: `</w:t>
      </w:r>
      <w:proofErr w:type="spellStart"/>
      <w:r>
        <w:t>git</w:t>
      </w:r>
      <w:proofErr w:type="spellEnd"/>
      <w:r>
        <w:t xml:space="preserve"> clone &lt;Your Repository URL&gt;`</w:t>
      </w:r>
    </w:p>
    <w:p w14:paraId="48647E69" w14:textId="77777777" w:rsidR="00C15E6C" w:rsidRDefault="00C15E6C" w:rsidP="00843126">
      <w:pPr>
        <w:pStyle w:val="ListNumber"/>
        <w:numPr>
          <w:ilvl w:val="0"/>
          <w:numId w:val="0"/>
        </w:numPr>
      </w:pPr>
      <w:r>
        <w:t xml:space="preserve">      2. Navigate to the project directory: `cd &lt;Your Project Directory&gt;`</w:t>
      </w:r>
    </w:p>
    <w:p w14:paraId="52524FEB" w14:textId="77777777" w:rsidR="00C15E6C" w:rsidRDefault="00C15E6C" w:rsidP="00843126">
      <w:pPr>
        <w:pStyle w:val="ListNumber"/>
        <w:numPr>
          <w:ilvl w:val="0"/>
          <w:numId w:val="0"/>
        </w:numPr>
      </w:pPr>
      <w:r>
        <w:t xml:space="preserve">      3. Install dependencies (if any): `</w:t>
      </w:r>
      <w:proofErr w:type="spellStart"/>
      <w:r>
        <w:t>npm</w:t>
      </w:r>
      <w:proofErr w:type="spellEnd"/>
      <w:r>
        <w:t xml:space="preserve"> install` or `yarn install`</w:t>
      </w:r>
    </w:p>
    <w:p w14:paraId="3AD0D90A" w14:textId="77777777" w:rsidR="00C15E6C" w:rsidRDefault="00C15E6C" w:rsidP="00843126">
      <w:pPr>
        <w:pStyle w:val="ListNumber"/>
        <w:numPr>
          <w:ilvl w:val="0"/>
          <w:numId w:val="0"/>
        </w:numPr>
      </w:pPr>
      <w:r>
        <w:t xml:space="preserve">      4. Log in to IBM Cloud CLI: `</w:t>
      </w:r>
      <w:proofErr w:type="spellStart"/>
      <w:r>
        <w:t>ibmcloud</w:t>
      </w:r>
      <w:proofErr w:type="spellEnd"/>
      <w:r>
        <w:t xml:space="preserve"> login`</w:t>
      </w:r>
    </w:p>
    <w:p w14:paraId="79233955" w14:textId="77777777" w:rsidR="00C15E6C" w:rsidRDefault="00C15E6C" w:rsidP="00843126">
      <w:pPr>
        <w:pStyle w:val="ListNumber"/>
        <w:numPr>
          <w:ilvl w:val="0"/>
          <w:numId w:val="0"/>
        </w:numPr>
      </w:pPr>
      <w:r>
        <w:t xml:space="preserve">      5. Set the target region: `</w:t>
      </w:r>
      <w:proofErr w:type="spellStart"/>
      <w:r>
        <w:t>ibmcloud</w:t>
      </w:r>
      <w:proofErr w:type="spellEnd"/>
      <w:r>
        <w:t xml:space="preserve"> target -r &lt;Your Region&gt;`</w:t>
      </w:r>
    </w:p>
    <w:p w14:paraId="575B76E0" w14:textId="77777777" w:rsidR="00C15E6C" w:rsidRDefault="00C15E6C" w:rsidP="00843126">
      <w:pPr>
        <w:pStyle w:val="ListNumber"/>
        <w:numPr>
          <w:ilvl w:val="0"/>
          <w:numId w:val="0"/>
        </w:numPr>
      </w:pPr>
      <w:r>
        <w:t xml:space="preserve">      6. Create a new Static Web App: `</w:t>
      </w:r>
      <w:proofErr w:type="spellStart"/>
      <w:r>
        <w:t>ibmcloud</w:t>
      </w:r>
      <w:proofErr w:type="spellEnd"/>
      <w:r>
        <w:t xml:space="preserve"> static-web-apps create`</w:t>
      </w:r>
    </w:p>
    <w:p w14:paraId="6AEC5919" w14:textId="77777777" w:rsidR="00C15E6C" w:rsidRDefault="00C15E6C" w:rsidP="00843126">
      <w:pPr>
        <w:pStyle w:val="ListNumber"/>
        <w:numPr>
          <w:ilvl w:val="0"/>
          <w:numId w:val="0"/>
        </w:numPr>
      </w:pPr>
    </w:p>
    <w:p w14:paraId="0822F93D" w14:textId="77777777" w:rsidR="00C15E6C" w:rsidRDefault="00C15E6C" w:rsidP="00843126">
      <w:pPr>
        <w:pStyle w:val="ListNumber"/>
        <w:numPr>
          <w:ilvl w:val="0"/>
          <w:numId w:val="0"/>
        </w:numPr>
      </w:pPr>
      <w:r>
        <w:t>#### 3. README File:</w:t>
      </w:r>
    </w:p>
    <w:p w14:paraId="40C054E1" w14:textId="77777777" w:rsidR="00C15E6C" w:rsidRDefault="00C15E6C" w:rsidP="00843126">
      <w:pPr>
        <w:pStyle w:val="ListNumber"/>
        <w:numPr>
          <w:ilvl w:val="0"/>
          <w:numId w:val="0"/>
        </w:numPr>
      </w:pPr>
    </w:p>
    <w:p w14:paraId="2D850CAA" w14:textId="77777777" w:rsidR="00C15E6C" w:rsidRDefault="00C15E6C" w:rsidP="00843126">
      <w:pPr>
        <w:pStyle w:val="ListNumber"/>
        <w:numPr>
          <w:ilvl w:val="0"/>
          <w:numId w:val="0"/>
        </w:numPr>
      </w:pPr>
      <w:r>
        <w:t xml:space="preserve">   a. **Website Navigation:**</w:t>
      </w:r>
    </w:p>
    <w:p w14:paraId="64438FD3" w14:textId="77777777" w:rsidR="00C15E6C" w:rsidRDefault="00C15E6C" w:rsidP="00843126">
      <w:pPr>
        <w:pStyle w:val="ListNumber"/>
        <w:numPr>
          <w:ilvl w:val="0"/>
          <w:numId w:val="0"/>
        </w:numPr>
      </w:pPr>
      <w:r>
        <w:t xml:space="preserve">      - Provide an overview of the main sections and features of the website.</w:t>
      </w:r>
    </w:p>
    <w:p w14:paraId="0EF18917" w14:textId="77777777" w:rsidR="00C15E6C" w:rsidRDefault="00C15E6C" w:rsidP="00843126">
      <w:pPr>
        <w:pStyle w:val="ListNumber"/>
        <w:numPr>
          <w:ilvl w:val="0"/>
          <w:numId w:val="0"/>
        </w:numPr>
      </w:pPr>
      <w:r>
        <w:t xml:space="preserve">      - Explain how users can navigate through different pages.</w:t>
      </w:r>
    </w:p>
    <w:p w14:paraId="6324FF5C" w14:textId="77777777" w:rsidR="00C15E6C" w:rsidRDefault="00C15E6C" w:rsidP="00843126">
      <w:pPr>
        <w:pStyle w:val="ListNumber"/>
        <w:numPr>
          <w:ilvl w:val="0"/>
          <w:numId w:val="0"/>
        </w:numPr>
      </w:pPr>
    </w:p>
    <w:p w14:paraId="1D655B9E" w14:textId="77777777" w:rsidR="00C15E6C" w:rsidRDefault="00C15E6C" w:rsidP="00843126">
      <w:pPr>
        <w:pStyle w:val="ListNumber"/>
        <w:numPr>
          <w:ilvl w:val="0"/>
          <w:numId w:val="0"/>
        </w:numPr>
      </w:pPr>
      <w:r>
        <w:t xml:space="preserve">   b. **Updating Content:**</w:t>
      </w:r>
    </w:p>
    <w:p w14:paraId="54788527" w14:textId="77777777" w:rsidR="00C15E6C" w:rsidRDefault="00C15E6C" w:rsidP="00843126">
      <w:pPr>
        <w:pStyle w:val="ListNumber"/>
        <w:numPr>
          <w:ilvl w:val="0"/>
          <w:numId w:val="0"/>
        </w:numPr>
      </w:pPr>
      <w:r>
        <w:t xml:space="preserve">      - Describe the process of adding new blog posts or updating existing content.</w:t>
      </w:r>
    </w:p>
    <w:p w14:paraId="2E991152" w14:textId="77777777" w:rsidR="00C15E6C" w:rsidRDefault="00C15E6C" w:rsidP="00843126">
      <w:pPr>
        <w:pStyle w:val="ListNumber"/>
        <w:numPr>
          <w:ilvl w:val="0"/>
          <w:numId w:val="0"/>
        </w:numPr>
      </w:pPr>
      <w:r>
        <w:t xml:space="preserve">      - Include details on markdown syntax or any specific content creation guidelines.</w:t>
      </w:r>
    </w:p>
    <w:p w14:paraId="413A3CB3" w14:textId="77777777" w:rsidR="00C15E6C" w:rsidRDefault="00C15E6C" w:rsidP="00843126">
      <w:pPr>
        <w:pStyle w:val="ListNumber"/>
        <w:numPr>
          <w:ilvl w:val="0"/>
          <w:numId w:val="0"/>
        </w:numPr>
      </w:pPr>
    </w:p>
    <w:p w14:paraId="7237648F" w14:textId="77777777" w:rsidR="00C15E6C" w:rsidRDefault="00C15E6C" w:rsidP="00843126">
      <w:pPr>
        <w:pStyle w:val="ListNumber"/>
        <w:numPr>
          <w:ilvl w:val="0"/>
          <w:numId w:val="0"/>
        </w:numPr>
      </w:pPr>
      <w:r>
        <w:t xml:space="preserve">   c. **Dependencies:**</w:t>
      </w:r>
    </w:p>
    <w:p w14:paraId="5219B15E" w14:textId="77777777" w:rsidR="00C15E6C" w:rsidRDefault="00C15E6C" w:rsidP="00843126">
      <w:pPr>
        <w:pStyle w:val="ListNumber"/>
        <w:numPr>
          <w:ilvl w:val="0"/>
          <w:numId w:val="0"/>
        </w:numPr>
      </w:pPr>
      <w:r>
        <w:t xml:space="preserve">      - List any dependencies or prerequisites for running the project locally.</w:t>
      </w:r>
    </w:p>
    <w:p w14:paraId="3EB640E2" w14:textId="77777777" w:rsidR="00C15E6C" w:rsidRDefault="00C15E6C" w:rsidP="00843126">
      <w:pPr>
        <w:pStyle w:val="ListNumber"/>
        <w:numPr>
          <w:ilvl w:val="0"/>
          <w:numId w:val="0"/>
        </w:numPr>
      </w:pPr>
      <w:r>
        <w:t xml:space="preserve">      - Specify how to install and manage these dependencies.</w:t>
      </w:r>
    </w:p>
    <w:p w14:paraId="70E400DB" w14:textId="77777777" w:rsidR="00C15E6C" w:rsidRDefault="00C15E6C" w:rsidP="00843126">
      <w:pPr>
        <w:pStyle w:val="ListNumber"/>
        <w:numPr>
          <w:ilvl w:val="0"/>
          <w:numId w:val="0"/>
        </w:numPr>
      </w:pPr>
    </w:p>
    <w:p w14:paraId="7601BAD4" w14:textId="77777777" w:rsidR="00C15E6C" w:rsidRDefault="00C15E6C" w:rsidP="00843126">
      <w:pPr>
        <w:pStyle w:val="ListNumber"/>
        <w:numPr>
          <w:ilvl w:val="0"/>
          <w:numId w:val="0"/>
        </w:numPr>
      </w:pPr>
      <w:r>
        <w:t xml:space="preserve">   d. **Configuration:**</w:t>
      </w:r>
    </w:p>
    <w:p w14:paraId="3B695F29" w14:textId="77777777" w:rsidR="00C15E6C" w:rsidRDefault="00C15E6C" w:rsidP="00843126">
      <w:pPr>
        <w:pStyle w:val="ListNumber"/>
        <w:numPr>
          <w:ilvl w:val="0"/>
          <w:numId w:val="0"/>
        </w:numPr>
      </w:pPr>
      <w:r>
        <w:t xml:space="preserve">      - Explain any configuration files and their significance.</w:t>
      </w:r>
    </w:p>
    <w:p w14:paraId="54748362" w14:textId="77777777" w:rsidR="00C15E6C" w:rsidRDefault="00C15E6C" w:rsidP="00843126">
      <w:pPr>
        <w:pStyle w:val="ListNumber"/>
        <w:numPr>
          <w:ilvl w:val="0"/>
          <w:numId w:val="0"/>
        </w:numPr>
      </w:pPr>
      <w:r>
        <w:t xml:space="preserve">      - Include instructions on updating site metadata or settings.</w:t>
      </w:r>
    </w:p>
    <w:p w14:paraId="14E11820" w14:textId="77777777" w:rsidR="00C15E6C" w:rsidRDefault="00C15E6C" w:rsidP="00843126">
      <w:pPr>
        <w:pStyle w:val="ListNumber"/>
        <w:numPr>
          <w:ilvl w:val="0"/>
          <w:numId w:val="0"/>
        </w:numPr>
      </w:pPr>
    </w:p>
    <w:p w14:paraId="1A674F15" w14:textId="77777777" w:rsidR="00C15E6C" w:rsidRDefault="00C15E6C" w:rsidP="00843126">
      <w:pPr>
        <w:pStyle w:val="ListNumber"/>
        <w:numPr>
          <w:ilvl w:val="0"/>
          <w:numId w:val="0"/>
        </w:numPr>
      </w:pPr>
      <w:r>
        <w:t xml:space="preserve">   e. **Local Development:**</w:t>
      </w:r>
    </w:p>
    <w:p w14:paraId="085188BD" w14:textId="77777777" w:rsidR="00C15E6C" w:rsidRDefault="00C15E6C" w:rsidP="00843126">
      <w:pPr>
        <w:pStyle w:val="ListNumber"/>
        <w:numPr>
          <w:ilvl w:val="0"/>
          <w:numId w:val="0"/>
        </w:numPr>
      </w:pPr>
      <w:r>
        <w:t xml:space="preserve">      - Provide steps for running the website locally for testing or development purposes.</w:t>
      </w:r>
    </w:p>
    <w:p w14:paraId="3AF75F4D" w14:textId="77777777" w:rsidR="00C15E6C" w:rsidRDefault="00C15E6C" w:rsidP="00843126">
      <w:pPr>
        <w:pStyle w:val="ListNumber"/>
        <w:numPr>
          <w:ilvl w:val="0"/>
          <w:numId w:val="0"/>
        </w:numPr>
      </w:pPr>
    </w:p>
    <w:p w14:paraId="3F0FDFFE" w14:textId="77777777" w:rsidR="00C15E6C" w:rsidRDefault="00C15E6C" w:rsidP="00843126">
      <w:pPr>
        <w:pStyle w:val="ListNumber"/>
        <w:numPr>
          <w:ilvl w:val="0"/>
          <w:numId w:val="0"/>
        </w:numPr>
      </w:pPr>
      <w:r>
        <w:t xml:space="preserve">   f. **Contributing Guidelines:**</w:t>
      </w:r>
    </w:p>
    <w:p w14:paraId="5F10F700" w14:textId="77777777" w:rsidR="00C15E6C" w:rsidRDefault="00C15E6C" w:rsidP="00843126">
      <w:pPr>
        <w:pStyle w:val="ListNumber"/>
        <w:numPr>
          <w:ilvl w:val="0"/>
          <w:numId w:val="0"/>
        </w:numPr>
      </w:pPr>
      <w:r>
        <w:t xml:space="preserve">      - If applicable, include guidelines for contributors who want to enhance or extend the project.</w:t>
      </w:r>
    </w:p>
    <w:p w14:paraId="28E0B223" w14:textId="77777777" w:rsidR="00C15E6C" w:rsidRDefault="00C15E6C" w:rsidP="00843126">
      <w:pPr>
        <w:pStyle w:val="ListNumber"/>
        <w:numPr>
          <w:ilvl w:val="0"/>
          <w:numId w:val="0"/>
        </w:numPr>
      </w:pPr>
    </w:p>
    <w:p w14:paraId="4F1EBB36" w14:textId="77777777" w:rsidR="00C15E6C" w:rsidRDefault="00C15E6C" w:rsidP="00843126">
      <w:pPr>
        <w:pStyle w:val="ListNumber"/>
        <w:numPr>
          <w:ilvl w:val="0"/>
          <w:numId w:val="0"/>
        </w:numPr>
      </w:pPr>
      <w:r>
        <w:t xml:space="preserve">   g. **Troubleshooting:**</w:t>
      </w:r>
    </w:p>
    <w:p w14:paraId="6900DFEE" w14:textId="77777777" w:rsidR="00C15E6C" w:rsidRDefault="00C15E6C" w:rsidP="00843126">
      <w:pPr>
        <w:pStyle w:val="ListNumber"/>
        <w:numPr>
          <w:ilvl w:val="0"/>
          <w:numId w:val="0"/>
        </w:numPr>
      </w:pPr>
      <w:r>
        <w:t xml:space="preserve">      - Address common issues users might encounter and how to resolve them.</w:t>
      </w:r>
    </w:p>
    <w:p w14:paraId="619B9B14" w14:textId="77777777" w:rsidR="00C15E6C" w:rsidRDefault="00C15E6C" w:rsidP="00843126">
      <w:pPr>
        <w:pStyle w:val="ListNumber"/>
        <w:numPr>
          <w:ilvl w:val="0"/>
          <w:numId w:val="0"/>
        </w:numPr>
      </w:pPr>
    </w:p>
    <w:p w14:paraId="29994481" w14:textId="77777777" w:rsidR="00C15E6C" w:rsidRDefault="00C15E6C" w:rsidP="00843126">
      <w:pPr>
        <w:pStyle w:val="ListNumber"/>
        <w:numPr>
          <w:ilvl w:val="0"/>
          <w:numId w:val="0"/>
        </w:numPr>
      </w:pPr>
      <w:r>
        <w:t xml:space="preserve">   h. **Contact Information:**</w:t>
      </w:r>
    </w:p>
    <w:p w14:paraId="77E5D476" w14:textId="77777777" w:rsidR="00C15E6C" w:rsidRDefault="00C15E6C" w:rsidP="00843126">
      <w:pPr>
        <w:pStyle w:val="ListNumber"/>
        <w:numPr>
          <w:ilvl w:val="0"/>
          <w:numId w:val="0"/>
        </w:numPr>
      </w:pPr>
      <w:r>
        <w:t xml:space="preserve">      - Provide contact details for users who may have questions or need support.</w:t>
      </w:r>
    </w:p>
    <w:p w14:paraId="4714BDA2" w14:textId="77777777" w:rsidR="00C15E6C" w:rsidRDefault="00C15E6C" w:rsidP="00843126">
      <w:pPr>
        <w:pStyle w:val="ListNumber"/>
        <w:numPr>
          <w:ilvl w:val="0"/>
          <w:numId w:val="0"/>
        </w:numPr>
      </w:pPr>
    </w:p>
    <w:p w14:paraId="01BBD8FB" w14:textId="77777777" w:rsidR="00C15E6C" w:rsidRDefault="00C15E6C" w:rsidP="00843126">
      <w:pPr>
        <w:pStyle w:val="ListNumber"/>
        <w:numPr>
          <w:ilvl w:val="0"/>
          <w:numId w:val="0"/>
        </w:numPr>
      </w:pPr>
      <w:r>
        <w:t>#### 4. Additional Notes:</w:t>
      </w:r>
    </w:p>
    <w:p w14:paraId="1E7FC298" w14:textId="41844FC6" w:rsidR="00C15E6C" w:rsidRDefault="00C15E6C" w:rsidP="00C15E6C">
      <w:pPr>
        <w:pStyle w:val="ListNumber"/>
        <w:numPr>
          <w:ilvl w:val="0"/>
          <w:numId w:val="41"/>
        </w:numPr>
      </w:pPr>
      <w:r>
        <w:t>Include any additional information or considerations that reviewers should be aware of.</w:t>
      </w:r>
    </w:p>
    <w:p w14:paraId="2658F78C" w14:textId="77777777" w:rsidR="00C15E6C" w:rsidRDefault="00C15E6C" w:rsidP="00843126">
      <w:pPr>
        <w:pStyle w:val="ListNumber"/>
        <w:numPr>
          <w:ilvl w:val="0"/>
          <w:numId w:val="0"/>
        </w:numPr>
      </w:pPr>
    </w:p>
    <w:p w14:paraId="3E1D746D" w14:textId="5BEB5414" w:rsidR="00C15E6C" w:rsidRDefault="00C15E6C" w:rsidP="00843126">
      <w:pPr>
        <w:pStyle w:val="ListNumber"/>
        <w:numPr>
          <w:ilvl w:val="0"/>
          <w:numId w:val="0"/>
        </w:numPr>
      </w:pPr>
      <w:r>
        <w:t>Feel free to customize this template based on your project’s specifics. If there are any unique aspects or if you need assistance with any particular section, let me know!</w:t>
      </w:r>
    </w:p>
    <w:p w14:paraId="6F7FD8BD" w14:textId="0B0846C7" w:rsidR="00843126" w:rsidRDefault="00843126" w:rsidP="00843126">
      <w:pPr>
        <w:pStyle w:val="ListNumber"/>
        <w:numPr>
          <w:ilvl w:val="0"/>
          <w:numId w:val="0"/>
        </w:numPr>
      </w:pPr>
      <w:r>
        <w:t xml:space="preserve">          </w:t>
      </w:r>
    </w:p>
    <w:p w14:paraId="1D2A5BD8" w14:textId="719E9961" w:rsidR="00164421" w:rsidRDefault="00490FAC">
      <w:pPr>
        <w:pStyle w:val="Heading1"/>
      </w:pPr>
      <w:r>
        <w:t>Python code for a personal blog on IBM Cloud Static Web Apps</w:t>
      </w:r>
    </w:p>
    <w:p w14:paraId="47B37AA9" w14:textId="4AA8E93F" w:rsidR="007C732B" w:rsidRDefault="007C732B" w:rsidP="00AD4DE3">
      <w:pPr>
        <w:pStyle w:val="ListNumber"/>
        <w:numPr>
          <w:ilvl w:val="0"/>
          <w:numId w:val="0"/>
        </w:numPr>
        <w:ind w:left="1440" w:hanging="360"/>
      </w:pPr>
      <w:r>
        <w:t xml:space="preserve">From flask import Flask, </w:t>
      </w:r>
      <w:proofErr w:type="spellStart"/>
      <w:r>
        <w:t>render_template</w:t>
      </w:r>
      <w:proofErr w:type="spellEnd"/>
    </w:p>
    <w:p w14:paraId="4B759077" w14:textId="77777777" w:rsidR="007C732B" w:rsidRDefault="007C732B" w:rsidP="00AD4DE3">
      <w:pPr>
        <w:pStyle w:val="ListNumber"/>
        <w:numPr>
          <w:ilvl w:val="0"/>
          <w:numId w:val="0"/>
        </w:numPr>
        <w:ind w:left="1440" w:hanging="360"/>
      </w:pPr>
    </w:p>
    <w:p w14:paraId="783414B8" w14:textId="6BA21B93" w:rsidR="007C732B" w:rsidRDefault="007C732B" w:rsidP="00AD4DE3">
      <w:pPr>
        <w:pStyle w:val="ListNumber"/>
        <w:numPr>
          <w:ilvl w:val="0"/>
          <w:numId w:val="0"/>
        </w:numPr>
        <w:ind w:left="1440" w:hanging="360"/>
      </w:pPr>
      <w:r>
        <w:t>App = Flask(__name__)</w:t>
      </w:r>
    </w:p>
    <w:p w14:paraId="010BE1D7" w14:textId="77777777" w:rsidR="007C732B" w:rsidRDefault="007C732B" w:rsidP="00AD4DE3">
      <w:pPr>
        <w:pStyle w:val="ListNumber"/>
        <w:numPr>
          <w:ilvl w:val="0"/>
          <w:numId w:val="0"/>
        </w:numPr>
        <w:ind w:left="1440" w:hanging="360"/>
      </w:pPr>
    </w:p>
    <w:p w14:paraId="3FE3A67C" w14:textId="77777777" w:rsidR="007C732B" w:rsidRDefault="007C732B" w:rsidP="00AD4DE3">
      <w:pPr>
        <w:pStyle w:val="ListNumber"/>
        <w:numPr>
          <w:ilvl w:val="0"/>
          <w:numId w:val="0"/>
        </w:numPr>
        <w:ind w:left="1440" w:hanging="360"/>
      </w:pPr>
      <w:r>
        <w:t># Define routes</w:t>
      </w:r>
    </w:p>
    <w:p w14:paraId="1B76B16D" w14:textId="5BDDFEEE" w:rsidR="007C732B" w:rsidRDefault="007C732B" w:rsidP="00AD4DE3">
      <w:pPr>
        <w:pStyle w:val="ListNumber"/>
        <w:numPr>
          <w:ilvl w:val="0"/>
          <w:numId w:val="0"/>
        </w:numPr>
        <w:ind w:left="1440" w:hanging="360"/>
      </w:pPr>
      <w:r>
        <w:t>@app.route(“/”)</w:t>
      </w:r>
    </w:p>
    <w:p w14:paraId="33816163" w14:textId="39C07F83" w:rsidR="007C732B" w:rsidRDefault="007C732B" w:rsidP="00AD4DE3">
      <w:pPr>
        <w:pStyle w:val="ListNumber"/>
        <w:numPr>
          <w:ilvl w:val="0"/>
          <w:numId w:val="0"/>
        </w:numPr>
        <w:ind w:left="1440" w:hanging="360"/>
      </w:pPr>
      <w:r>
        <w:t>Def index():</w:t>
      </w:r>
    </w:p>
    <w:p w14:paraId="0581F50D" w14:textId="741F7878" w:rsidR="007C732B" w:rsidRDefault="007C732B" w:rsidP="00AD4DE3">
      <w:pPr>
        <w:pStyle w:val="ListNumber"/>
        <w:numPr>
          <w:ilvl w:val="0"/>
          <w:numId w:val="0"/>
        </w:numPr>
        <w:ind w:left="1440" w:hanging="360"/>
      </w:pPr>
      <w:r>
        <w:t xml:space="preserve">    Return </w:t>
      </w:r>
      <w:proofErr w:type="spellStart"/>
      <w:r>
        <w:t>render_template</w:t>
      </w:r>
      <w:proofErr w:type="spellEnd"/>
      <w:r>
        <w:t>(“index.html”)</w:t>
      </w:r>
    </w:p>
    <w:p w14:paraId="65A29E48" w14:textId="77777777" w:rsidR="007C732B" w:rsidRDefault="007C732B" w:rsidP="00AD4DE3">
      <w:pPr>
        <w:pStyle w:val="ListNumber"/>
        <w:numPr>
          <w:ilvl w:val="0"/>
          <w:numId w:val="0"/>
        </w:numPr>
        <w:ind w:left="1440" w:hanging="360"/>
      </w:pPr>
    </w:p>
    <w:p w14:paraId="2A9F1097" w14:textId="499753C7" w:rsidR="007C732B" w:rsidRDefault="007C732B" w:rsidP="00AD4DE3">
      <w:pPr>
        <w:pStyle w:val="ListNumber"/>
        <w:numPr>
          <w:ilvl w:val="0"/>
          <w:numId w:val="0"/>
        </w:numPr>
        <w:ind w:left="1440" w:hanging="360"/>
      </w:pPr>
      <w:r>
        <w:t>@app.route(“/about”)</w:t>
      </w:r>
    </w:p>
    <w:p w14:paraId="334C41EE" w14:textId="39C1CD16" w:rsidR="007C732B" w:rsidRDefault="007C732B" w:rsidP="00AD4DE3">
      <w:pPr>
        <w:pStyle w:val="ListNumber"/>
        <w:numPr>
          <w:ilvl w:val="0"/>
          <w:numId w:val="0"/>
        </w:numPr>
        <w:ind w:left="1440" w:hanging="360"/>
      </w:pPr>
      <w:r>
        <w:t>Def about():</w:t>
      </w:r>
    </w:p>
    <w:p w14:paraId="0F8A0F78" w14:textId="737868E1" w:rsidR="007C732B" w:rsidRDefault="007C732B" w:rsidP="00AD4DE3">
      <w:pPr>
        <w:pStyle w:val="ListNumber"/>
        <w:numPr>
          <w:ilvl w:val="0"/>
          <w:numId w:val="0"/>
        </w:numPr>
        <w:ind w:left="1440" w:hanging="360"/>
      </w:pPr>
      <w:r>
        <w:t xml:space="preserve">    Return </w:t>
      </w:r>
      <w:proofErr w:type="spellStart"/>
      <w:r>
        <w:t>render_template</w:t>
      </w:r>
      <w:proofErr w:type="spellEnd"/>
      <w:r>
        <w:t>(“about.html”)</w:t>
      </w:r>
    </w:p>
    <w:p w14:paraId="3E80376D" w14:textId="77777777" w:rsidR="007C732B" w:rsidRDefault="007C732B" w:rsidP="00AD4DE3">
      <w:pPr>
        <w:pStyle w:val="ListNumber"/>
        <w:numPr>
          <w:ilvl w:val="0"/>
          <w:numId w:val="0"/>
        </w:numPr>
        <w:ind w:left="1440" w:hanging="360"/>
      </w:pPr>
    </w:p>
    <w:p w14:paraId="57DB195A" w14:textId="26652962" w:rsidR="007C732B" w:rsidRDefault="007C732B" w:rsidP="00AD4DE3">
      <w:pPr>
        <w:pStyle w:val="ListNumber"/>
        <w:numPr>
          <w:ilvl w:val="0"/>
          <w:numId w:val="0"/>
        </w:numPr>
        <w:ind w:left="1440" w:hanging="360"/>
      </w:pPr>
      <w:r>
        <w:t>@app.route(“/blog”)</w:t>
      </w:r>
    </w:p>
    <w:p w14:paraId="0B6879D9" w14:textId="74608B27" w:rsidR="007C732B" w:rsidRDefault="007C732B" w:rsidP="00AD4DE3">
      <w:pPr>
        <w:pStyle w:val="ListNumber"/>
        <w:numPr>
          <w:ilvl w:val="0"/>
          <w:numId w:val="0"/>
        </w:numPr>
        <w:ind w:left="1440" w:hanging="360"/>
      </w:pPr>
      <w:r>
        <w:t>Def blog():</w:t>
      </w:r>
    </w:p>
    <w:p w14:paraId="42173FBE" w14:textId="584A1910" w:rsidR="007C732B" w:rsidRDefault="007C732B" w:rsidP="00AD4DE3">
      <w:pPr>
        <w:pStyle w:val="ListNumber"/>
        <w:numPr>
          <w:ilvl w:val="0"/>
          <w:numId w:val="0"/>
        </w:numPr>
        <w:ind w:left="1440" w:hanging="360"/>
      </w:pPr>
      <w:r>
        <w:t xml:space="preserve">    Return </w:t>
      </w:r>
      <w:proofErr w:type="spellStart"/>
      <w:r>
        <w:t>render_template</w:t>
      </w:r>
      <w:proofErr w:type="spellEnd"/>
      <w:r>
        <w:t>(“blog.html”)</w:t>
      </w:r>
    </w:p>
    <w:p w14:paraId="10F5218F" w14:textId="77777777" w:rsidR="007C732B" w:rsidRDefault="007C732B" w:rsidP="00AD4DE3">
      <w:pPr>
        <w:pStyle w:val="ListNumber"/>
        <w:numPr>
          <w:ilvl w:val="0"/>
          <w:numId w:val="0"/>
        </w:numPr>
        <w:ind w:left="1440" w:hanging="360"/>
      </w:pPr>
    </w:p>
    <w:p w14:paraId="27153402" w14:textId="77777777" w:rsidR="007C732B" w:rsidRDefault="007C732B" w:rsidP="00AD4DE3">
      <w:pPr>
        <w:pStyle w:val="ListNumber"/>
        <w:numPr>
          <w:ilvl w:val="0"/>
          <w:numId w:val="0"/>
        </w:numPr>
        <w:ind w:left="1440" w:hanging="360"/>
      </w:pPr>
      <w:r>
        <w:t># Start the app</w:t>
      </w:r>
    </w:p>
    <w:p w14:paraId="7378E805" w14:textId="0B523CAB" w:rsidR="007C732B" w:rsidRDefault="007C732B" w:rsidP="00AD4DE3">
      <w:pPr>
        <w:pStyle w:val="ListNumber"/>
        <w:numPr>
          <w:ilvl w:val="0"/>
          <w:numId w:val="0"/>
        </w:numPr>
        <w:ind w:left="1440" w:hanging="360"/>
      </w:pPr>
      <w:r>
        <w:t>If __name__ == “__main__”:</w:t>
      </w:r>
    </w:p>
    <w:p w14:paraId="006A09F9" w14:textId="07A931F6" w:rsidR="007C732B" w:rsidRDefault="007C732B" w:rsidP="00AD4DE3">
      <w:pPr>
        <w:pStyle w:val="ListNumber"/>
        <w:numPr>
          <w:ilvl w:val="0"/>
          <w:numId w:val="0"/>
        </w:numPr>
        <w:ind w:left="1440" w:hanging="360"/>
      </w:pPr>
      <w:r>
        <w:t xml:space="preserve">    </w:t>
      </w:r>
      <w:proofErr w:type="spellStart"/>
      <w:r>
        <w:t>App.run</w:t>
      </w:r>
      <w:proofErr w:type="spellEnd"/>
      <w:r>
        <w:t>(debug=True)</w:t>
      </w:r>
    </w:p>
    <w:p w14:paraId="40A2F393" w14:textId="19A6CE52" w:rsidR="00BD28AD" w:rsidRDefault="00BD28AD">
      <w:pPr>
        <w:spacing w:after="360" w:line="360" w:lineRule="atLeast"/>
        <w:divId w:val="1850949109"/>
        <w:rPr>
          <w:rFonts w:cs="Arial"/>
          <w:color w:val="1F1F1F"/>
          <w:sz w:val="24"/>
          <w:szCs w:val="24"/>
        </w:rPr>
      </w:pPr>
    </w:p>
    <w:p w14:paraId="46673401" w14:textId="77777777" w:rsidR="00BD28AD" w:rsidRDefault="00BD28AD">
      <w:pPr>
        <w:spacing w:after="0" w:line="360" w:lineRule="atLeast"/>
        <w:divId w:val="1850949109"/>
        <w:rPr>
          <w:rFonts w:cs="Arial"/>
          <w:color w:val="1F1F1F"/>
        </w:rPr>
      </w:pPr>
      <w:r>
        <w:rPr>
          <w:rFonts w:cs="Arial"/>
          <w:color w:val="1F1F1F"/>
        </w:rPr>
        <w:t xml:space="preserve">The first step is to create a new Python file and import the necessary libraries. The following code imports the </w:t>
      </w:r>
      <w:r>
        <w:rPr>
          <w:color w:val="444746"/>
          <w:sz w:val="21"/>
          <w:szCs w:val="21"/>
          <w:bdr w:val="none" w:sz="0" w:space="0" w:color="auto" w:frame="1"/>
        </w:rPr>
        <w:t>Flask</w:t>
      </w:r>
      <w:r>
        <w:rPr>
          <w:rFonts w:cs="Arial"/>
          <w:color w:val="1F1F1F"/>
        </w:rPr>
        <w:t xml:space="preserve"> library, which is a micro web framework for Python:</w:t>
      </w:r>
    </w:p>
    <w:p w14:paraId="0042EFE5" w14:textId="77777777" w:rsidR="00BD28AD" w:rsidRDefault="00BD28AD">
      <w:pPr>
        <w:spacing w:line="300" w:lineRule="atLeast"/>
        <w:divId w:val="1850949109"/>
        <w:rPr>
          <w:rFonts w:eastAsia="Times New Roman" w:cs="Arial"/>
          <w:color w:val="444746"/>
          <w:sz w:val="21"/>
          <w:szCs w:val="21"/>
        </w:rPr>
      </w:pPr>
      <w:r>
        <w:rPr>
          <w:rFonts w:eastAsia="Times New Roman" w:cs="Arial"/>
          <w:color w:val="444746"/>
          <w:sz w:val="21"/>
          <w:szCs w:val="21"/>
          <w:bdr w:val="none" w:sz="0" w:space="0" w:color="auto" w:frame="1"/>
        </w:rPr>
        <w:t>Python</w:t>
      </w:r>
    </w:p>
    <w:p w14:paraId="22F9DC64" w14:textId="77777777" w:rsidR="00BD28AD" w:rsidRDefault="00BD28AD">
      <w:pPr>
        <w:spacing w:line="270" w:lineRule="atLeast"/>
        <w:divId w:val="1850949109"/>
        <w:rPr>
          <w:color w:val="444746"/>
          <w:sz w:val="26"/>
          <w:szCs w:val="26"/>
          <w:bdr w:val="none" w:sz="0" w:space="0" w:color="auto" w:frame="1"/>
        </w:rPr>
      </w:pPr>
      <w:r>
        <w:rPr>
          <w:rStyle w:val="Strong"/>
          <w:color w:val="8430CE"/>
          <w:sz w:val="26"/>
          <w:szCs w:val="26"/>
          <w:bdr w:val="none" w:sz="0" w:space="0" w:color="auto" w:frame="1"/>
        </w:rPr>
        <w:t>import</w:t>
      </w:r>
      <w:r>
        <w:rPr>
          <w:color w:val="444746"/>
          <w:sz w:val="26"/>
          <w:szCs w:val="26"/>
          <w:bdr w:val="none" w:sz="0" w:space="0" w:color="auto" w:frame="1"/>
        </w:rPr>
        <w:t xml:space="preserve"> flask</w:t>
      </w:r>
    </w:p>
    <w:p w14:paraId="6688A4A5" w14:textId="77777777" w:rsidR="00BD28AD" w:rsidRDefault="00BD28AD">
      <w:pPr>
        <w:spacing w:after="0" w:line="360" w:lineRule="atLeast"/>
        <w:divId w:val="1850949109"/>
        <w:rPr>
          <w:rFonts w:eastAsiaTheme="minorEastAsia" w:cs="Arial"/>
          <w:color w:val="1F1F1F"/>
          <w:sz w:val="24"/>
          <w:szCs w:val="24"/>
        </w:rPr>
      </w:pPr>
      <w:r>
        <w:rPr>
          <w:rFonts w:cs="Arial"/>
          <w:color w:val="1F1F1F"/>
        </w:rPr>
        <w:t xml:space="preserve">Next, you need to create a Flask app. The following code creates a Flask app called </w:t>
      </w:r>
      <w:r>
        <w:rPr>
          <w:color w:val="444746"/>
          <w:sz w:val="21"/>
          <w:szCs w:val="21"/>
          <w:bdr w:val="none" w:sz="0" w:space="0" w:color="auto" w:frame="1"/>
        </w:rPr>
        <w:t>app</w:t>
      </w:r>
      <w:r>
        <w:rPr>
          <w:rFonts w:cs="Arial"/>
          <w:color w:val="1F1F1F"/>
        </w:rPr>
        <w:t>:</w:t>
      </w:r>
    </w:p>
    <w:p w14:paraId="23213EA3" w14:textId="77777777" w:rsidR="00BD28AD" w:rsidRDefault="00BD28AD">
      <w:pPr>
        <w:spacing w:line="300" w:lineRule="atLeast"/>
        <w:divId w:val="1850949109"/>
        <w:rPr>
          <w:rFonts w:eastAsia="Times New Roman" w:cs="Arial"/>
          <w:color w:val="444746"/>
          <w:sz w:val="21"/>
          <w:szCs w:val="21"/>
        </w:rPr>
      </w:pPr>
      <w:r>
        <w:rPr>
          <w:rFonts w:eastAsia="Times New Roman" w:cs="Arial"/>
          <w:color w:val="444746"/>
          <w:sz w:val="21"/>
          <w:szCs w:val="21"/>
          <w:bdr w:val="none" w:sz="0" w:space="0" w:color="auto" w:frame="1"/>
        </w:rPr>
        <w:t>Python</w:t>
      </w:r>
    </w:p>
    <w:p w14:paraId="4D6CADE2" w14:textId="77777777" w:rsidR="00BD28AD" w:rsidRDefault="00BD28AD">
      <w:pPr>
        <w:spacing w:line="270" w:lineRule="atLeast"/>
        <w:divId w:val="1850949109"/>
        <w:rPr>
          <w:color w:val="444746"/>
          <w:sz w:val="26"/>
          <w:szCs w:val="26"/>
          <w:bdr w:val="none" w:sz="0" w:space="0" w:color="auto" w:frame="1"/>
        </w:rPr>
      </w:pPr>
      <w:r>
        <w:rPr>
          <w:color w:val="444746"/>
          <w:sz w:val="26"/>
          <w:szCs w:val="26"/>
          <w:bdr w:val="none" w:sz="0" w:space="0" w:color="auto" w:frame="1"/>
        </w:rPr>
        <w:t xml:space="preserve">app = </w:t>
      </w:r>
      <w:proofErr w:type="spellStart"/>
      <w:r>
        <w:rPr>
          <w:color w:val="444746"/>
          <w:sz w:val="26"/>
          <w:szCs w:val="26"/>
          <w:bdr w:val="none" w:sz="0" w:space="0" w:color="auto" w:frame="1"/>
        </w:rPr>
        <w:t>flask.Flask</w:t>
      </w:r>
      <w:proofErr w:type="spellEnd"/>
      <w:r>
        <w:rPr>
          <w:color w:val="444746"/>
          <w:sz w:val="26"/>
          <w:szCs w:val="26"/>
          <w:bdr w:val="none" w:sz="0" w:space="0" w:color="auto" w:frame="1"/>
        </w:rPr>
        <w:t>(__name__)</w:t>
      </w:r>
    </w:p>
    <w:p w14:paraId="5D57998E" w14:textId="77777777" w:rsidR="00BD28AD" w:rsidRDefault="00BD28AD">
      <w:pPr>
        <w:spacing w:before="360" w:after="360" w:line="360" w:lineRule="atLeast"/>
        <w:divId w:val="1850949109"/>
        <w:rPr>
          <w:rFonts w:eastAsiaTheme="minorEastAsia" w:cs="Arial"/>
          <w:color w:val="1F1F1F"/>
          <w:sz w:val="24"/>
          <w:szCs w:val="24"/>
        </w:rPr>
      </w:pPr>
      <w:r>
        <w:rPr>
          <w:rFonts w:cs="Arial"/>
          <w:color w:val="1F1F1F"/>
        </w:rPr>
        <w:t>Now, you need to define routes for your blog. A route is a pattern that matches a URL. The following code defines a route for the homepage of the blog:</w:t>
      </w:r>
    </w:p>
    <w:p w14:paraId="04AAD05B" w14:textId="77777777" w:rsidR="00BD28AD" w:rsidRDefault="00BD28AD">
      <w:pPr>
        <w:spacing w:line="300" w:lineRule="atLeast"/>
        <w:divId w:val="1850949109"/>
        <w:rPr>
          <w:rFonts w:eastAsia="Times New Roman" w:cs="Arial"/>
          <w:color w:val="444746"/>
          <w:sz w:val="21"/>
          <w:szCs w:val="21"/>
        </w:rPr>
      </w:pPr>
      <w:r>
        <w:rPr>
          <w:rFonts w:eastAsia="Times New Roman" w:cs="Arial"/>
          <w:color w:val="444746"/>
          <w:sz w:val="21"/>
          <w:szCs w:val="21"/>
          <w:bdr w:val="none" w:sz="0" w:space="0" w:color="auto" w:frame="1"/>
        </w:rPr>
        <w:t>Python</w:t>
      </w:r>
    </w:p>
    <w:p w14:paraId="2807D886" w14:textId="77777777" w:rsidR="00BD28AD" w:rsidRDefault="00BD28AD">
      <w:pPr>
        <w:spacing w:line="270" w:lineRule="atLeast"/>
        <w:divId w:val="1850949109"/>
        <w:rPr>
          <w:color w:val="444746"/>
          <w:sz w:val="26"/>
          <w:szCs w:val="26"/>
          <w:bdr w:val="none" w:sz="0" w:space="0" w:color="auto" w:frame="1"/>
        </w:rPr>
      </w:pPr>
      <w:r>
        <w:rPr>
          <w:rStyle w:val="Heading1Char"/>
          <w:color w:val="1967D2"/>
          <w:sz w:val="26"/>
          <w:szCs w:val="26"/>
          <w:bdr w:val="none" w:sz="0" w:space="0" w:color="auto" w:frame="1"/>
        </w:rPr>
        <w:t>@app.route(</w:t>
      </w:r>
      <w:r>
        <w:rPr>
          <w:color w:val="188038"/>
          <w:sz w:val="26"/>
          <w:szCs w:val="26"/>
          <w:bdr w:val="none" w:sz="0" w:space="0" w:color="auto" w:frame="1"/>
        </w:rPr>
        <w:t>"/"</w:t>
      </w:r>
      <w:r>
        <w:rPr>
          <w:rStyle w:val="Heading1Char"/>
          <w:color w:val="1967D2"/>
          <w:sz w:val="26"/>
          <w:szCs w:val="26"/>
          <w:bdr w:val="none" w:sz="0" w:space="0" w:color="auto" w:frame="1"/>
        </w:rPr>
        <w:t>)</w:t>
      </w:r>
    </w:p>
    <w:p w14:paraId="500A5FA0" w14:textId="77777777" w:rsidR="00BD28AD" w:rsidRDefault="00BD28AD">
      <w:pPr>
        <w:spacing w:line="270" w:lineRule="atLeast"/>
        <w:divId w:val="1850949109"/>
        <w:rPr>
          <w:color w:val="444746"/>
          <w:sz w:val="26"/>
          <w:szCs w:val="26"/>
          <w:bdr w:val="none" w:sz="0" w:space="0" w:color="auto" w:frame="1"/>
        </w:rPr>
      </w:pPr>
      <w:proofErr w:type="spellStart"/>
      <w:r>
        <w:rPr>
          <w:rStyle w:val="Strong"/>
          <w:color w:val="8430CE"/>
          <w:sz w:val="26"/>
          <w:szCs w:val="26"/>
          <w:bdr w:val="none" w:sz="0" w:space="0" w:color="auto" w:frame="1"/>
        </w:rPr>
        <w:t>def</w:t>
      </w:r>
      <w:proofErr w:type="spellEnd"/>
      <w:r>
        <w:rPr>
          <w:color w:val="444746"/>
          <w:sz w:val="26"/>
          <w:szCs w:val="26"/>
          <w:bdr w:val="none" w:sz="0" w:space="0" w:color="auto" w:frame="1"/>
        </w:rPr>
        <w:t xml:space="preserve"> </w:t>
      </w:r>
      <w:r>
        <w:rPr>
          <w:rStyle w:val="CommentReference"/>
          <w:color w:val="996900"/>
          <w:sz w:val="26"/>
          <w:szCs w:val="26"/>
          <w:bdr w:val="none" w:sz="0" w:space="0" w:color="auto" w:frame="1"/>
        </w:rPr>
        <w:t>index</w:t>
      </w:r>
      <w:r>
        <w:rPr>
          <w:color w:val="444746"/>
          <w:sz w:val="26"/>
          <w:szCs w:val="26"/>
          <w:bdr w:val="none" w:sz="0" w:space="0" w:color="auto" w:frame="1"/>
        </w:rPr>
        <w:t>():</w:t>
      </w:r>
    </w:p>
    <w:p w14:paraId="390359E3" w14:textId="77777777" w:rsidR="00BD28AD" w:rsidRDefault="00BD28AD">
      <w:pPr>
        <w:spacing w:line="270" w:lineRule="atLeast"/>
        <w:divId w:val="1850949109"/>
        <w:rPr>
          <w:color w:val="444746"/>
          <w:sz w:val="26"/>
          <w:szCs w:val="26"/>
          <w:bdr w:val="none" w:sz="0" w:space="0" w:color="auto" w:frame="1"/>
        </w:rPr>
      </w:pPr>
      <w:r>
        <w:rPr>
          <w:color w:val="444746"/>
          <w:sz w:val="26"/>
          <w:szCs w:val="26"/>
          <w:bdr w:val="none" w:sz="0" w:space="0" w:color="auto" w:frame="1"/>
        </w:rPr>
        <w:t xml:space="preserve">    </w:t>
      </w:r>
      <w:r>
        <w:rPr>
          <w:rStyle w:val="Strong"/>
          <w:color w:val="8430CE"/>
          <w:sz w:val="26"/>
          <w:szCs w:val="26"/>
          <w:bdr w:val="none" w:sz="0" w:space="0" w:color="auto" w:frame="1"/>
        </w:rPr>
        <w:t>return</w:t>
      </w:r>
      <w:r>
        <w:rPr>
          <w:color w:val="444746"/>
          <w:sz w:val="26"/>
          <w:szCs w:val="26"/>
          <w:bdr w:val="none" w:sz="0" w:space="0" w:color="auto" w:frame="1"/>
        </w:rPr>
        <w:t xml:space="preserve"> </w:t>
      </w:r>
      <w:proofErr w:type="spellStart"/>
      <w:r>
        <w:rPr>
          <w:color w:val="444746"/>
          <w:sz w:val="26"/>
          <w:szCs w:val="26"/>
          <w:bdr w:val="none" w:sz="0" w:space="0" w:color="auto" w:frame="1"/>
        </w:rPr>
        <w:t>flask.render_template</w:t>
      </w:r>
      <w:proofErr w:type="spellEnd"/>
      <w:r>
        <w:rPr>
          <w:color w:val="444746"/>
          <w:sz w:val="26"/>
          <w:szCs w:val="26"/>
          <w:bdr w:val="none" w:sz="0" w:space="0" w:color="auto" w:frame="1"/>
        </w:rPr>
        <w:t>(</w:t>
      </w:r>
      <w:r>
        <w:rPr>
          <w:color w:val="188038"/>
          <w:sz w:val="26"/>
          <w:szCs w:val="26"/>
          <w:bdr w:val="none" w:sz="0" w:space="0" w:color="auto" w:frame="1"/>
        </w:rPr>
        <w:t>"index.html"</w:t>
      </w:r>
      <w:r>
        <w:rPr>
          <w:color w:val="444746"/>
          <w:sz w:val="26"/>
          <w:szCs w:val="26"/>
          <w:bdr w:val="none" w:sz="0" w:space="0" w:color="auto" w:frame="1"/>
        </w:rPr>
        <w:t>)</w:t>
      </w:r>
    </w:p>
    <w:p w14:paraId="509C2E5C" w14:textId="77777777" w:rsidR="00BD28AD" w:rsidRDefault="00BD28AD">
      <w:pPr>
        <w:spacing w:after="0" w:line="360" w:lineRule="atLeast"/>
        <w:divId w:val="1850949109"/>
        <w:rPr>
          <w:rFonts w:eastAsiaTheme="minorEastAsia" w:cs="Arial"/>
          <w:color w:val="1F1F1F"/>
          <w:sz w:val="24"/>
          <w:szCs w:val="24"/>
        </w:rPr>
      </w:pPr>
      <w:r>
        <w:rPr>
          <w:rFonts w:cs="Arial"/>
          <w:color w:val="1F1F1F"/>
        </w:rPr>
        <w:t xml:space="preserve">The </w:t>
      </w:r>
      <w:proofErr w:type="spellStart"/>
      <w:r>
        <w:rPr>
          <w:color w:val="444746"/>
          <w:sz w:val="21"/>
          <w:szCs w:val="21"/>
          <w:bdr w:val="none" w:sz="0" w:space="0" w:color="auto" w:frame="1"/>
        </w:rPr>
        <w:t>render_template</w:t>
      </w:r>
      <w:proofErr w:type="spellEnd"/>
      <w:r>
        <w:rPr>
          <w:color w:val="444746"/>
          <w:sz w:val="21"/>
          <w:szCs w:val="21"/>
          <w:bdr w:val="none" w:sz="0" w:space="0" w:color="auto" w:frame="1"/>
        </w:rPr>
        <w:t>()</w:t>
      </w:r>
      <w:r>
        <w:rPr>
          <w:rFonts w:cs="Arial"/>
          <w:color w:val="1F1F1F"/>
        </w:rPr>
        <w:t xml:space="preserve"> function renders a template file. The template file is a HTML file that contains the content of the blog post.</w:t>
      </w:r>
    </w:p>
    <w:p w14:paraId="12AB518C" w14:textId="77777777" w:rsidR="00BD28AD" w:rsidRDefault="00BD28AD">
      <w:pPr>
        <w:spacing w:before="360" w:after="360" w:line="360" w:lineRule="atLeast"/>
        <w:divId w:val="1850949109"/>
        <w:rPr>
          <w:rFonts w:cs="Arial"/>
          <w:color w:val="1F1F1F"/>
        </w:rPr>
      </w:pPr>
      <w:r>
        <w:rPr>
          <w:rFonts w:cs="Arial"/>
          <w:color w:val="1F1F1F"/>
        </w:rPr>
        <w:t>You can define routes for other pages on your blog in a similar way. For example, the following code defines a route for the about page:</w:t>
      </w:r>
    </w:p>
    <w:p w14:paraId="51641E55" w14:textId="77777777" w:rsidR="00BD28AD" w:rsidRDefault="00BD28AD">
      <w:pPr>
        <w:spacing w:line="300" w:lineRule="atLeast"/>
        <w:divId w:val="1850949109"/>
        <w:rPr>
          <w:rFonts w:eastAsia="Times New Roman" w:cs="Arial"/>
          <w:color w:val="444746"/>
          <w:sz w:val="21"/>
          <w:szCs w:val="21"/>
        </w:rPr>
      </w:pPr>
      <w:r>
        <w:rPr>
          <w:rFonts w:eastAsia="Times New Roman" w:cs="Arial"/>
          <w:color w:val="444746"/>
          <w:sz w:val="21"/>
          <w:szCs w:val="21"/>
          <w:bdr w:val="none" w:sz="0" w:space="0" w:color="auto" w:frame="1"/>
        </w:rPr>
        <w:t>Python</w:t>
      </w:r>
    </w:p>
    <w:p w14:paraId="08EC7EBF" w14:textId="77777777" w:rsidR="00BD28AD" w:rsidRDefault="00BD28AD">
      <w:pPr>
        <w:spacing w:line="270" w:lineRule="atLeast"/>
        <w:divId w:val="1850949109"/>
        <w:rPr>
          <w:color w:val="444746"/>
          <w:sz w:val="26"/>
          <w:szCs w:val="26"/>
          <w:bdr w:val="none" w:sz="0" w:space="0" w:color="auto" w:frame="1"/>
        </w:rPr>
      </w:pPr>
      <w:r>
        <w:rPr>
          <w:rStyle w:val="Heading1Char"/>
          <w:color w:val="1967D2"/>
          <w:sz w:val="26"/>
          <w:szCs w:val="26"/>
          <w:bdr w:val="none" w:sz="0" w:space="0" w:color="auto" w:frame="1"/>
        </w:rPr>
        <w:t>@app.route(</w:t>
      </w:r>
      <w:r>
        <w:rPr>
          <w:color w:val="188038"/>
          <w:sz w:val="26"/>
          <w:szCs w:val="26"/>
          <w:bdr w:val="none" w:sz="0" w:space="0" w:color="auto" w:frame="1"/>
        </w:rPr>
        <w:t>"/about"</w:t>
      </w:r>
      <w:r>
        <w:rPr>
          <w:rStyle w:val="Heading1Char"/>
          <w:color w:val="1967D2"/>
          <w:sz w:val="26"/>
          <w:szCs w:val="26"/>
          <w:bdr w:val="none" w:sz="0" w:space="0" w:color="auto" w:frame="1"/>
        </w:rPr>
        <w:t>)</w:t>
      </w:r>
    </w:p>
    <w:p w14:paraId="73C70D05" w14:textId="77777777" w:rsidR="00BD28AD" w:rsidRDefault="00BD28AD">
      <w:pPr>
        <w:spacing w:line="270" w:lineRule="atLeast"/>
        <w:divId w:val="1850949109"/>
        <w:rPr>
          <w:color w:val="444746"/>
          <w:sz w:val="26"/>
          <w:szCs w:val="26"/>
          <w:bdr w:val="none" w:sz="0" w:space="0" w:color="auto" w:frame="1"/>
        </w:rPr>
      </w:pPr>
      <w:proofErr w:type="spellStart"/>
      <w:r>
        <w:rPr>
          <w:rStyle w:val="Strong"/>
          <w:color w:val="8430CE"/>
          <w:sz w:val="26"/>
          <w:szCs w:val="26"/>
          <w:bdr w:val="none" w:sz="0" w:space="0" w:color="auto" w:frame="1"/>
        </w:rPr>
        <w:t>def</w:t>
      </w:r>
      <w:proofErr w:type="spellEnd"/>
      <w:r>
        <w:rPr>
          <w:color w:val="444746"/>
          <w:sz w:val="26"/>
          <w:szCs w:val="26"/>
          <w:bdr w:val="none" w:sz="0" w:space="0" w:color="auto" w:frame="1"/>
        </w:rPr>
        <w:t xml:space="preserve"> </w:t>
      </w:r>
      <w:r>
        <w:rPr>
          <w:rStyle w:val="CommentReference"/>
          <w:color w:val="996900"/>
          <w:sz w:val="26"/>
          <w:szCs w:val="26"/>
          <w:bdr w:val="none" w:sz="0" w:space="0" w:color="auto" w:frame="1"/>
        </w:rPr>
        <w:t>about</w:t>
      </w:r>
      <w:r>
        <w:rPr>
          <w:color w:val="444746"/>
          <w:sz w:val="26"/>
          <w:szCs w:val="26"/>
          <w:bdr w:val="none" w:sz="0" w:space="0" w:color="auto" w:frame="1"/>
        </w:rPr>
        <w:t>():</w:t>
      </w:r>
    </w:p>
    <w:p w14:paraId="364B7C64" w14:textId="77777777" w:rsidR="00BD28AD" w:rsidRDefault="00BD28AD">
      <w:pPr>
        <w:spacing w:line="270" w:lineRule="atLeast"/>
        <w:divId w:val="1850949109"/>
        <w:rPr>
          <w:color w:val="444746"/>
          <w:sz w:val="26"/>
          <w:szCs w:val="26"/>
          <w:bdr w:val="none" w:sz="0" w:space="0" w:color="auto" w:frame="1"/>
        </w:rPr>
      </w:pPr>
      <w:r>
        <w:rPr>
          <w:color w:val="444746"/>
          <w:sz w:val="26"/>
          <w:szCs w:val="26"/>
          <w:bdr w:val="none" w:sz="0" w:space="0" w:color="auto" w:frame="1"/>
        </w:rPr>
        <w:t xml:space="preserve">    </w:t>
      </w:r>
      <w:r>
        <w:rPr>
          <w:rStyle w:val="Strong"/>
          <w:color w:val="8430CE"/>
          <w:sz w:val="26"/>
          <w:szCs w:val="26"/>
          <w:bdr w:val="none" w:sz="0" w:space="0" w:color="auto" w:frame="1"/>
        </w:rPr>
        <w:t>return</w:t>
      </w:r>
      <w:r>
        <w:rPr>
          <w:color w:val="444746"/>
          <w:sz w:val="26"/>
          <w:szCs w:val="26"/>
          <w:bdr w:val="none" w:sz="0" w:space="0" w:color="auto" w:frame="1"/>
        </w:rPr>
        <w:t xml:space="preserve"> </w:t>
      </w:r>
      <w:proofErr w:type="spellStart"/>
      <w:r>
        <w:rPr>
          <w:color w:val="444746"/>
          <w:sz w:val="26"/>
          <w:szCs w:val="26"/>
          <w:bdr w:val="none" w:sz="0" w:space="0" w:color="auto" w:frame="1"/>
        </w:rPr>
        <w:t>flask.render_template</w:t>
      </w:r>
      <w:proofErr w:type="spellEnd"/>
      <w:r>
        <w:rPr>
          <w:color w:val="444746"/>
          <w:sz w:val="26"/>
          <w:szCs w:val="26"/>
          <w:bdr w:val="none" w:sz="0" w:space="0" w:color="auto" w:frame="1"/>
        </w:rPr>
        <w:t>(</w:t>
      </w:r>
      <w:r>
        <w:rPr>
          <w:color w:val="188038"/>
          <w:sz w:val="26"/>
          <w:szCs w:val="26"/>
          <w:bdr w:val="none" w:sz="0" w:space="0" w:color="auto" w:frame="1"/>
        </w:rPr>
        <w:t>"about.html"</w:t>
      </w:r>
      <w:r>
        <w:rPr>
          <w:color w:val="444746"/>
          <w:sz w:val="26"/>
          <w:szCs w:val="26"/>
          <w:bdr w:val="none" w:sz="0" w:space="0" w:color="auto" w:frame="1"/>
        </w:rPr>
        <w:t>)</w:t>
      </w:r>
    </w:p>
    <w:p w14:paraId="08EFE0AC" w14:textId="77777777" w:rsidR="00BD28AD" w:rsidRDefault="00BD28AD">
      <w:pPr>
        <w:spacing w:before="360" w:after="360" w:line="360" w:lineRule="atLeast"/>
        <w:divId w:val="1850949109"/>
        <w:rPr>
          <w:rFonts w:eastAsiaTheme="minorEastAsia" w:cs="Arial"/>
          <w:color w:val="1F1F1F"/>
          <w:sz w:val="24"/>
          <w:szCs w:val="24"/>
        </w:rPr>
      </w:pPr>
      <w:r>
        <w:rPr>
          <w:rFonts w:cs="Arial"/>
          <w:color w:val="1F1F1F"/>
        </w:rPr>
        <w:t>Once you have defined all of the routes for your blog, you need to start the Flask app. The following code starts the Flask app on port 5000:</w:t>
      </w:r>
    </w:p>
    <w:p w14:paraId="758ADFE0" w14:textId="77777777" w:rsidR="00BD28AD" w:rsidRDefault="00BD28AD">
      <w:pPr>
        <w:spacing w:line="300" w:lineRule="atLeast"/>
        <w:divId w:val="1850949109"/>
        <w:rPr>
          <w:rFonts w:eastAsia="Times New Roman" w:cs="Arial"/>
          <w:color w:val="444746"/>
          <w:sz w:val="21"/>
          <w:szCs w:val="21"/>
        </w:rPr>
      </w:pPr>
      <w:r>
        <w:rPr>
          <w:rFonts w:eastAsia="Times New Roman" w:cs="Arial"/>
          <w:color w:val="444746"/>
          <w:sz w:val="21"/>
          <w:szCs w:val="21"/>
          <w:bdr w:val="none" w:sz="0" w:space="0" w:color="auto" w:frame="1"/>
        </w:rPr>
        <w:t>Python</w:t>
      </w:r>
    </w:p>
    <w:p w14:paraId="6BBB99D2" w14:textId="77777777" w:rsidR="00BD28AD" w:rsidRDefault="00BD28AD">
      <w:pPr>
        <w:spacing w:line="270" w:lineRule="atLeast"/>
        <w:divId w:val="1850949109"/>
        <w:rPr>
          <w:color w:val="444746"/>
          <w:sz w:val="26"/>
          <w:szCs w:val="26"/>
          <w:bdr w:val="none" w:sz="0" w:space="0" w:color="auto" w:frame="1"/>
        </w:rPr>
      </w:pPr>
      <w:r>
        <w:rPr>
          <w:rStyle w:val="Strong"/>
          <w:color w:val="8430CE"/>
          <w:sz w:val="26"/>
          <w:szCs w:val="26"/>
          <w:bdr w:val="none" w:sz="0" w:space="0" w:color="auto" w:frame="1"/>
        </w:rPr>
        <w:t>if</w:t>
      </w:r>
      <w:r>
        <w:rPr>
          <w:color w:val="444746"/>
          <w:sz w:val="26"/>
          <w:szCs w:val="26"/>
          <w:bdr w:val="none" w:sz="0" w:space="0" w:color="auto" w:frame="1"/>
        </w:rPr>
        <w:t xml:space="preserve"> __name__ == </w:t>
      </w:r>
      <w:r>
        <w:rPr>
          <w:color w:val="188038"/>
          <w:sz w:val="26"/>
          <w:szCs w:val="26"/>
          <w:bdr w:val="none" w:sz="0" w:space="0" w:color="auto" w:frame="1"/>
        </w:rPr>
        <w:t>"__main__"</w:t>
      </w:r>
      <w:r>
        <w:rPr>
          <w:color w:val="444746"/>
          <w:sz w:val="26"/>
          <w:szCs w:val="26"/>
          <w:bdr w:val="none" w:sz="0" w:space="0" w:color="auto" w:frame="1"/>
        </w:rPr>
        <w:t>:</w:t>
      </w:r>
    </w:p>
    <w:p w14:paraId="1708FA76" w14:textId="77777777" w:rsidR="00BD28AD" w:rsidRDefault="00BD28AD">
      <w:pPr>
        <w:spacing w:line="270" w:lineRule="atLeast"/>
        <w:divId w:val="1850949109"/>
        <w:rPr>
          <w:color w:val="444746"/>
          <w:sz w:val="26"/>
          <w:szCs w:val="26"/>
          <w:bdr w:val="none" w:sz="0" w:space="0" w:color="auto" w:frame="1"/>
        </w:rPr>
      </w:pPr>
      <w:r>
        <w:rPr>
          <w:color w:val="444746"/>
          <w:sz w:val="26"/>
          <w:szCs w:val="26"/>
          <w:bdr w:val="none" w:sz="0" w:space="0" w:color="auto" w:frame="1"/>
        </w:rPr>
        <w:t xml:space="preserve">    </w:t>
      </w:r>
      <w:proofErr w:type="spellStart"/>
      <w:r>
        <w:rPr>
          <w:color w:val="444746"/>
          <w:sz w:val="26"/>
          <w:szCs w:val="26"/>
          <w:bdr w:val="none" w:sz="0" w:space="0" w:color="auto" w:frame="1"/>
        </w:rPr>
        <w:t>app.run</w:t>
      </w:r>
      <w:proofErr w:type="spellEnd"/>
      <w:r>
        <w:rPr>
          <w:color w:val="444746"/>
          <w:sz w:val="26"/>
          <w:szCs w:val="26"/>
          <w:bdr w:val="none" w:sz="0" w:space="0" w:color="auto" w:frame="1"/>
        </w:rPr>
        <w:t>(debug=</w:t>
      </w:r>
      <w:r>
        <w:rPr>
          <w:color w:val="B55908"/>
          <w:sz w:val="26"/>
          <w:szCs w:val="26"/>
          <w:bdr w:val="none" w:sz="0" w:space="0" w:color="auto" w:frame="1"/>
        </w:rPr>
        <w:t>True</w:t>
      </w:r>
      <w:r>
        <w:rPr>
          <w:color w:val="444746"/>
          <w:sz w:val="26"/>
          <w:szCs w:val="26"/>
          <w:bdr w:val="none" w:sz="0" w:space="0" w:color="auto" w:frame="1"/>
        </w:rPr>
        <w:t>, port=</w:t>
      </w:r>
      <w:r>
        <w:rPr>
          <w:rStyle w:val="CommentTextChar"/>
          <w:color w:val="B55908"/>
          <w:sz w:val="26"/>
          <w:szCs w:val="26"/>
          <w:bdr w:val="none" w:sz="0" w:space="0" w:color="auto" w:frame="1"/>
        </w:rPr>
        <w:t>5000</w:t>
      </w:r>
      <w:r>
        <w:rPr>
          <w:color w:val="444746"/>
          <w:sz w:val="26"/>
          <w:szCs w:val="26"/>
          <w:bdr w:val="none" w:sz="0" w:space="0" w:color="auto" w:frame="1"/>
        </w:rPr>
        <w:t>)</w:t>
      </w:r>
    </w:p>
    <w:p w14:paraId="4E7D4D5E" w14:textId="77777777" w:rsidR="00BD28AD" w:rsidRDefault="00BD28AD">
      <w:pPr>
        <w:spacing w:after="0" w:line="360" w:lineRule="atLeast"/>
        <w:divId w:val="1850949109"/>
        <w:rPr>
          <w:rFonts w:eastAsiaTheme="minorEastAsia" w:cs="Arial"/>
          <w:color w:val="1F1F1F"/>
          <w:sz w:val="24"/>
          <w:szCs w:val="24"/>
        </w:rPr>
      </w:pPr>
      <w:r>
        <w:rPr>
          <w:rFonts w:cs="Arial"/>
          <w:color w:val="1F1F1F"/>
        </w:rPr>
        <w:t xml:space="preserve">To deploy your blog to IBM Cloud Static Web Apps, you need to create a Static Web App instance and upload the blog files to it. Once you have uploaded the blog files, you need to update the </w:t>
      </w:r>
      <w:r>
        <w:rPr>
          <w:color w:val="444746"/>
          <w:sz w:val="21"/>
          <w:szCs w:val="21"/>
          <w:bdr w:val="none" w:sz="0" w:space="0" w:color="auto" w:frame="1"/>
        </w:rPr>
        <w:t>CNAME</w:t>
      </w:r>
      <w:r>
        <w:rPr>
          <w:rFonts w:cs="Arial"/>
          <w:color w:val="1F1F1F"/>
        </w:rPr>
        <w:t xml:space="preserve"> record for your domain to point to the Static Web App instance.</w:t>
      </w:r>
    </w:p>
    <w:p w14:paraId="380DFA72" w14:textId="77777777" w:rsidR="00BD28AD" w:rsidRDefault="00BD28AD">
      <w:pPr>
        <w:spacing w:before="360" w:after="360" w:line="360" w:lineRule="atLeast"/>
        <w:divId w:val="1850949109"/>
        <w:rPr>
          <w:rFonts w:cs="Arial"/>
          <w:color w:val="1F1F1F"/>
        </w:rPr>
      </w:pPr>
      <w:r>
        <w:rPr>
          <w:rFonts w:cs="Arial"/>
          <w:color w:val="1F1F1F"/>
        </w:rPr>
        <w:t>For more information, please see the IBM Cloud Static Web Apps documentation: https://www.ibm.com/blog/static-web-hosting-with-ibm-cloud-object-storage/.</w:t>
      </w:r>
    </w:p>
    <w:p w14:paraId="7F0D3632" w14:textId="77777777" w:rsidR="007C732B" w:rsidRDefault="007C732B" w:rsidP="00AD4DE3">
      <w:pPr>
        <w:pStyle w:val="ListNumber"/>
        <w:numPr>
          <w:ilvl w:val="0"/>
          <w:numId w:val="0"/>
        </w:numPr>
        <w:ind w:left="1440" w:hanging="360"/>
      </w:pPr>
    </w:p>
    <w:p w14:paraId="608EA245" w14:textId="6D77FF2A" w:rsidR="00164421" w:rsidRDefault="00CF58BD">
      <w:pPr>
        <w:pStyle w:val="Heading1"/>
        <w:rPr>
          <w:sz w:val="48"/>
          <w:szCs w:val="48"/>
        </w:rPr>
      </w:pPr>
      <w:r>
        <w:t>Documentation</w:t>
      </w:r>
    </w:p>
    <w:p w14:paraId="5792C597" w14:textId="77777777" w:rsidR="00A43C1B" w:rsidRDefault="00A43C1B" w:rsidP="00A43C1B">
      <w:pPr>
        <w:pStyle w:val="ListNumber"/>
        <w:numPr>
          <w:ilvl w:val="0"/>
          <w:numId w:val="0"/>
        </w:numPr>
        <w:ind w:left="1440"/>
      </w:pPr>
    </w:p>
    <w:p w14:paraId="07A31B19" w14:textId="77777777" w:rsidR="00A43C1B" w:rsidRDefault="00A43C1B" w:rsidP="00A43C1B">
      <w:pPr>
        <w:pStyle w:val="ListNumber"/>
        <w:numPr>
          <w:ilvl w:val="0"/>
          <w:numId w:val="0"/>
        </w:numPr>
        <w:ind w:left="1440"/>
      </w:pPr>
      <w:r>
        <w:t>Conversation with Bard</w:t>
      </w:r>
    </w:p>
    <w:p w14:paraId="18F2B761" w14:textId="324337BF" w:rsidR="00A43C1B" w:rsidRDefault="00A43C1B" w:rsidP="00A43C1B">
      <w:pPr>
        <w:pStyle w:val="ListNumber"/>
        <w:numPr>
          <w:ilvl w:val="0"/>
          <w:numId w:val="0"/>
        </w:numPr>
        <w:ind w:left="1440"/>
      </w:pPr>
      <w:r>
        <w:t>Profile picture</w:t>
      </w:r>
    </w:p>
    <w:p w14:paraId="0862027F" w14:textId="77777777" w:rsidR="00A43C1B" w:rsidRDefault="00A43C1B" w:rsidP="00A43C1B">
      <w:pPr>
        <w:pStyle w:val="ListNumber"/>
        <w:numPr>
          <w:ilvl w:val="0"/>
          <w:numId w:val="0"/>
        </w:numPr>
        <w:ind w:left="1440"/>
      </w:pPr>
      <w:r>
        <w:t>Write a python code and present a documentation in Personal Blog on IBM Cloud Static Web Apps</w:t>
      </w:r>
    </w:p>
    <w:p w14:paraId="3A8E04CB" w14:textId="77777777" w:rsidR="00A43C1B" w:rsidRDefault="00A43C1B" w:rsidP="00A43C1B">
      <w:pPr>
        <w:pStyle w:val="ListNumber"/>
        <w:numPr>
          <w:ilvl w:val="0"/>
          <w:numId w:val="0"/>
        </w:numPr>
        <w:ind w:left="1440"/>
      </w:pPr>
      <w:r>
        <w:t>Uploaded image preview</w:t>
      </w:r>
    </w:p>
    <w:p w14:paraId="31416730" w14:textId="77777777" w:rsidR="00A43C1B" w:rsidRDefault="00A43C1B" w:rsidP="00A43C1B">
      <w:pPr>
        <w:pStyle w:val="ListNumber"/>
        <w:numPr>
          <w:ilvl w:val="0"/>
          <w:numId w:val="0"/>
        </w:numPr>
        <w:ind w:left="1440"/>
      </w:pPr>
    </w:p>
    <w:p w14:paraId="6119D5AC" w14:textId="77777777" w:rsidR="00A43C1B" w:rsidRDefault="00A43C1B" w:rsidP="00A43C1B">
      <w:pPr>
        <w:pStyle w:val="ListNumber"/>
        <w:numPr>
          <w:ilvl w:val="0"/>
          <w:numId w:val="0"/>
        </w:numPr>
        <w:ind w:left="1440"/>
      </w:pPr>
      <w:r>
        <w:t>1</w:t>
      </w:r>
    </w:p>
    <w:p w14:paraId="16A61952" w14:textId="77777777" w:rsidR="00A43C1B" w:rsidRDefault="00A43C1B" w:rsidP="00A43C1B">
      <w:pPr>
        <w:pStyle w:val="ListNumber"/>
        <w:numPr>
          <w:ilvl w:val="0"/>
          <w:numId w:val="0"/>
        </w:numPr>
        <w:ind w:left="1440"/>
      </w:pPr>
      <w:r>
        <w:t>+</w:t>
      </w:r>
    </w:p>
    <w:p w14:paraId="031A938F" w14:textId="77777777" w:rsidR="00A43C1B" w:rsidRDefault="00A43C1B" w:rsidP="00A43C1B">
      <w:pPr>
        <w:pStyle w:val="ListNumber"/>
        <w:numPr>
          <w:ilvl w:val="0"/>
          <w:numId w:val="0"/>
        </w:numPr>
        <w:ind w:left="1440"/>
      </w:pPr>
      <w:r>
        <w:t>Python code for a personal blog on IBM Cloud Static Web Apps</w:t>
      </w:r>
    </w:p>
    <w:p w14:paraId="4783F5D1" w14:textId="77777777" w:rsidR="00A43C1B" w:rsidRDefault="00A43C1B" w:rsidP="00A43C1B">
      <w:pPr>
        <w:pStyle w:val="ListNumber"/>
        <w:numPr>
          <w:ilvl w:val="0"/>
          <w:numId w:val="0"/>
        </w:numPr>
        <w:ind w:left="1440"/>
      </w:pPr>
      <w:r>
        <w:t>Python</w:t>
      </w:r>
    </w:p>
    <w:p w14:paraId="4E90ADBF" w14:textId="40A02531" w:rsidR="00A43C1B" w:rsidRDefault="00A43C1B" w:rsidP="00A43C1B">
      <w:pPr>
        <w:pStyle w:val="ListNumber"/>
        <w:numPr>
          <w:ilvl w:val="0"/>
          <w:numId w:val="0"/>
        </w:numPr>
        <w:ind w:left="1440"/>
      </w:pPr>
      <w:r>
        <w:t xml:space="preserve">From flask import Flask, </w:t>
      </w:r>
      <w:proofErr w:type="spellStart"/>
      <w:r>
        <w:t>render_template</w:t>
      </w:r>
      <w:proofErr w:type="spellEnd"/>
    </w:p>
    <w:p w14:paraId="36EE2465" w14:textId="77777777" w:rsidR="00A43C1B" w:rsidRDefault="00A43C1B" w:rsidP="00A43C1B">
      <w:pPr>
        <w:pStyle w:val="ListNumber"/>
        <w:numPr>
          <w:ilvl w:val="0"/>
          <w:numId w:val="0"/>
        </w:numPr>
        <w:ind w:left="1440"/>
      </w:pPr>
    </w:p>
    <w:p w14:paraId="5639412D" w14:textId="0314932C" w:rsidR="00A43C1B" w:rsidRDefault="00A43C1B" w:rsidP="00A43C1B">
      <w:pPr>
        <w:pStyle w:val="ListNumber"/>
        <w:numPr>
          <w:ilvl w:val="0"/>
          <w:numId w:val="0"/>
        </w:numPr>
        <w:ind w:left="1440"/>
      </w:pPr>
      <w:r>
        <w:t>App = Flask(__name__)</w:t>
      </w:r>
    </w:p>
    <w:p w14:paraId="510C6019" w14:textId="77777777" w:rsidR="00A43C1B" w:rsidRDefault="00A43C1B" w:rsidP="00A43C1B">
      <w:pPr>
        <w:pStyle w:val="ListNumber"/>
        <w:numPr>
          <w:ilvl w:val="0"/>
          <w:numId w:val="0"/>
        </w:numPr>
        <w:ind w:left="1440"/>
      </w:pPr>
    </w:p>
    <w:p w14:paraId="040C8938" w14:textId="77777777" w:rsidR="00A43C1B" w:rsidRDefault="00A43C1B" w:rsidP="00A43C1B">
      <w:pPr>
        <w:pStyle w:val="ListNumber"/>
        <w:numPr>
          <w:ilvl w:val="0"/>
          <w:numId w:val="0"/>
        </w:numPr>
        <w:ind w:left="1440"/>
      </w:pPr>
      <w:r>
        <w:t># Define routes</w:t>
      </w:r>
    </w:p>
    <w:p w14:paraId="67A88DF0" w14:textId="419C2F8A" w:rsidR="00A43C1B" w:rsidRDefault="00A43C1B" w:rsidP="00A43C1B">
      <w:pPr>
        <w:pStyle w:val="ListNumber"/>
        <w:numPr>
          <w:ilvl w:val="0"/>
          <w:numId w:val="0"/>
        </w:numPr>
        <w:ind w:left="1440"/>
      </w:pPr>
      <w:r>
        <w:t>@app.route(“/”)</w:t>
      </w:r>
    </w:p>
    <w:p w14:paraId="6C8CA8B6" w14:textId="51EF48F3" w:rsidR="00A43C1B" w:rsidRDefault="00A43C1B" w:rsidP="00A43C1B">
      <w:pPr>
        <w:pStyle w:val="ListNumber"/>
        <w:numPr>
          <w:ilvl w:val="0"/>
          <w:numId w:val="0"/>
        </w:numPr>
        <w:ind w:left="1440"/>
      </w:pPr>
      <w:r>
        <w:t>Def index():</w:t>
      </w:r>
    </w:p>
    <w:p w14:paraId="699B8ECB" w14:textId="7A9E7295" w:rsidR="00A43C1B" w:rsidRDefault="00A43C1B" w:rsidP="00A43C1B">
      <w:pPr>
        <w:pStyle w:val="ListNumber"/>
        <w:numPr>
          <w:ilvl w:val="0"/>
          <w:numId w:val="0"/>
        </w:numPr>
        <w:ind w:left="1440"/>
      </w:pPr>
      <w:r>
        <w:t xml:space="preserve">    Return </w:t>
      </w:r>
      <w:proofErr w:type="spellStart"/>
      <w:r>
        <w:t>render_template</w:t>
      </w:r>
      <w:proofErr w:type="spellEnd"/>
      <w:r>
        <w:t>(“index.html”)</w:t>
      </w:r>
    </w:p>
    <w:p w14:paraId="20BD79DB" w14:textId="77777777" w:rsidR="00A43C1B" w:rsidRDefault="00A43C1B" w:rsidP="00A43C1B">
      <w:pPr>
        <w:pStyle w:val="ListNumber"/>
        <w:numPr>
          <w:ilvl w:val="0"/>
          <w:numId w:val="0"/>
        </w:numPr>
        <w:ind w:left="1440"/>
      </w:pPr>
    </w:p>
    <w:p w14:paraId="5DFAC780" w14:textId="0CA6D3E9" w:rsidR="00A43C1B" w:rsidRDefault="00A43C1B" w:rsidP="00A43C1B">
      <w:pPr>
        <w:pStyle w:val="ListNumber"/>
        <w:numPr>
          <w:ilvl w:val="0"/>
          <w:numId w:val="0"/>
        </w:numPr>
        <w:ind w:left="1440"/>
      </w:pPr>
      <w:r>
        <w:t>@app.route(“/about”)</w:t>
      </w:r>
    </w:p>
    <w:p w14:paraId="5A8698E0" w14:textId="12890874" w:rsidR="00A43C1B" w:rsidRDefault="00A43C1B" w:rsidP="00A43C1B">
      <w:pPr>
        <w:pStyle w:val="ListNumber"/>
        <w:numPr>
          <w:ilvl w:val="0"/>
          <w:numId w:val="0"/>
        </w:numPr>
        <w:ind w:left="1440"/>
      </w:pPr>
      <w:r>
        <w:t>Def about():</w:t>
      </w:r>
    </w:p>
    <w:p w14:paraId="45F05189" w14:textId="32D7B642" w:rsidR="00A43C1B" w:rsidRDefault="00A43C1B" w:rsidP="00A43C1B">
      <w:pPr>
        <w:pStyle w:val="ListNumber"/>
        <w:numPr>
          <w:ilvl w:val="0"/>
          <w:numId w:val="0"/>
        </w:numPr>
        <w:ind w:left="1440"/>
      </w:pPr>
      <w:r>
        <w:t xml:space="preserve">    Return </w:t>
      </w:r>
      <w:proofErr w:type="spellStart"/>
      <w:r>
        <w:t>render_template</w:t>
      </w:r>
      <w:proofErr w:type="spellEnd"/>
      <w:r>
        <w:t>(“about.html”)</w:t>
      </w:r>
    </w:p>
    <w:p w14:paraId="310712BF" w14:textId="77777777" w:rsidR="00A43C1B" w:rsidRDefault="00A43C1B" w:rsidP="00A43C1B">
      <w:pPr>
        <w:pStyle w:val="ListNumber"/>
        <w:numPr>
          <w:ilvl w:val="0"/>
          <w:numId w:val="0"/>
        </w:numPr>
        <w:ind w:left="1440"/>
      </w:pPr>
    </w:p>
    <w:p w14:paraId="723E3EC0" w14:textId="0177E891" w:rsidR="00A43C1B" w:rsidRDefault="00A43C1B" w:rsidP="00A43C1B">
      <w:pPr>
        <w:pStyle w:val="ListNumber"/>
        <w:numPr>
          <w:ilvl w:val="0"/>
          <w:numId w:val="0"/>
        </w:numPr>
        <w:ind w:left="1440"/>
      </w:pPr>
      <w:r>
        <w:t>@app.route(“/blog”)</w:t>
      </w:r>
    </w:p>
    <w:p w14:paraId="0ECD6291" w14:textId="57B4CF15" w:rsidR="00A43C1B" w:rsidRDefault="00A43C1B" w:rsidP="00A43C1B">
      <w:pPr>
        <w:pStyle w:val="ListNumber"/>
        <w:numPr>
          <w:ilvl w:val="0"/>
          <w:numId w:val="0"/>
        </w:numPr>
        <w:ind w:left="1440"/>
      </w:pPr>
      <w:r>
        <w:t>Def blog():</w:t>
      </w:r>
    </w:p>
    <w:p w14:paraId="71DDED00" w14:textId="68809380" w:rsidR="00A43C1B" w:rsidRDefault="00A43C1B" w:rsidP="00A43C1B">
      <w:pPr>
        <w:pStyle w:val="ListNumber"/>
        <w:numPr>
          <w:ilvl w:val="0"/>
          <w:numId w:val="0"/>
        </w:numPr>
        <w:ind w:left="1440"/>
      </w:pPr>
      <w:r>
        <w:t xml:space="preserve">    Return </w:t>
      </w:r>
      <w:proofErr w:type="spellStart"/>
      <w:r>
        <w:t>render_template</w:t>
      </w:r>
      <w:proofErr w:type="spellEnd"/>
      <w:r>
        <w:t>(“blog.html”)</w:t>
      </w:r>
    </w:p>
    <w:p w14:paraId="6AC72285" w14:textId="77777777" w:rsidR="00A43C1B" w:rsidRDefault="00A43C1B" w:rsidP="00A43C1B">
      <w:pPr>
        <w:pStyle w:val="ListNumber"/>
        <w:numPr>
          <w:ilvl w:val="0"/>
          <w:numId w:val="0"/>
        </w:numPr>
        <w:ind w:left="1440"/>
      </w:pPr>
    </w:p>
    <w:p w14:paraId="25D51CF3" w14:textId="77777777" w:rsidR="00A43C1B" w:rsidRDefault="00A43C1B" w:rsidP="00A43C1B">
      <w:pPr>
        <w:pStyle w:val="ListNumber"/>
        <w:numPr>
          <w:ilvl w:val="0"/>
          <w:numId w:val="0"/>
        </w:numPr>
        <w:ind w:left="1440"/>
      </w:pPr>
      <w:r>
        <w:t># Start the app</w:t>
      </w:r>
    </w:p>
    <w:p w14:paraId="6DD7062B" w14:textId="410B1430" w:rsidR="00A43C1B" w:rsidRDefault="00A43C1B" w:rsidP="00A43C1B">
      <w:pPr>
        <w:pStyle w:val="ListNumber"/>
        <w:numPr>
          <w:ilvl w:val="0"/>
          <w:numId w:val="0"/>
        </w:numPr>
        <w:ind w:left="1440"/>
      </w:pPr>
      <w:r>
        <w:t>If __name__ == “__main__”:</w:t>
      </w:r>
    </w:p>
    <w:p w14:paraId="304F6DC1" w14:textId="17A31B05" w:rsidR="00A43C1B" w:rsidRDefault="00A43C1B" w:rsidP="00A43C1B">
      <w:pPr>
        <w:pStyle w:val="ListNumber"/>
        <w:numPr>
          <w:ilvl w:val="0"/>
          <w:numId w:val="0"/>
        </w:numPr>
        <w:ind w:left="1440"/>
      </w:pPr>
      <w:r>
        <w:t xml:space="preserve">    </w:t>
      </w:r>
      <w:proofErr w:type="spellStart"/>
      <w:r>
        <w:t>App.run</w:t>
      </w:r>
      <w:proofErr w:type="spellEnd"/>
      <w:r>
        <w:t>(debug=True)</w:t>
      </w:r>
    </w:p>
    <w:p w14:paraId="38A172FF" w14:textId="77777777" w:rsidR="00A43C1B" w:rsidRDefault="00A43C1B" w:rsidP="00A43C1B">
      <w:pPr>
        <w:pStyle w:val="ListNumber"/>
        <w:numPr>
          <w:ilvl w:val="0"/>
          <w:numId w:val="0"/>
        </w:numPr>
        <w:ind w:left="1440"/>
      </w:pPr>
      <w:r>
        <w:t>Use code with caution. Learn more</w:t>
      </w:r>
    </w:p>
    <w:p w14:paraId="631849DC" w14:textId="77777777" w:rsidR="00A43C1B" w:rsidRDefault="00A43C1B" w:rsidP="00A43C1B">
      <w:pPr>
        <w:pStyle w:val="ListNumber"/>
        <w:numPr>
          <w:ilvl w:val="0"/>
          <w:numId w:val="0"/>
        </w:numPr>
        <w:ind w:left="1440"/>
      </w:pPr>
      <w:r>
        <w:t>Documentation</w:t>
      </w:r>
    </w:p>
    <w:p w14:paraId="7CBF7201" w14:textId="77777777" w:rsidR="00A43C1B" w:rsidRDefault="00A43C1B" w:rsidP="00A43C1B">
      <w:pPr>
        <w:pStyle w:val="ListNumber"/>
        <w:numPr>
          <w:ilvl w:val="0"/>
          <w:numId w:val="0"/>
        </w:numPr>
        <w:ind w:left="1440"/>
      </w:pPr>
    </w:p>
    <w:p w14:paraId="546EDAF9" w14:textId="77777777" w:rsidR="00A43C1B" w:rsidRDefault="00A43C1B" w:rsidP="00A43C1B">
      <w:pPr>
        <w:pStyle w:val="ListNumber"/>
        <w:numPr>
          <w:ilvl w:val="0"/>
          <w:numId w:val="0"/>
        </w:numPr>
        <w:ind w:left="1440"/>
      </w:pPr>
      <w:r>
        <w:t>Objective</w:t>
      </w:r>
    </w:p>
    <w:p w14:paraId="36F5DC5E" w14:textId="77777777" w:rsidR="00A43C1B" w:rsidRDefault="00A43C1B" w:rsidP="00A43C1B">
      <w:pPr>
        <w:pStyle w:val="ListNumber"/>
        <w:numPr>
          <w:ilvl w:val="0"/>
          <w:numId w:val="0"/>
        </w:numPr>
        <w:ind w:left="1440"/>
      </w:pPr>
    </w:p>
    <w:p w14:paraId="4D6534C4" w14:textId="77777777" w:rsidR="00A43C1B" w:rsidRDefault="00A43C1B" w:rsidP="00A43C1B">
      <w:pPr>
        <w:pStyle w:val="ListNumber"/>
        <w:numPr>
          <w:ilvl w:val="0"/>
          <w:numId w:val="0"/>
        </w:numPr>
        <w:ind w:left="1440"/>
      </w:pPr>
      <w:r>
        <w:t>The objective of this project is to create a personal blog using Python and IBM Cloud Static Web Apps.</w:t>
      </w:r>
    </w:p>
    <w:p w14:paraId="0705518A" w14:textId="77777777" w:rsidR="00A43C1B" w:rsidRDefault="00A43C1B" w:rsidP="00A43C1B">
      <w:pPr>
        <w:pStyle w:val="ListNumber"/>
        <w:numPr>
          <w:ilvl w:val="0"/>
          <w:numId w:val="0"/>
        </w:numPr>
        <w:ind w:left="1440"/>
      </w:pPr>
    </w:p>
    <w:p w14:paraId="5203DFED" w14:textId="77777777" w:rsidR="00A43C1B" w:rsidRDefault="00A43C1B" w:rsidP="00A43C1B">
      <w:pPr>
        <w:pStyle w:val="ListNumber"/>
        <w:numPr>
          <w:ilvl w:val="0"/>
          <w:numId w:val="0"/>
        </w:numPr>
        <w:ind w:left="1440"/>
      </w:pPr>
      <w:r>
        <w:t>Design thinking process</w:t>
      </w:r>
    </w:p>
    <w:p w14:paraId="4B1E0A48" w14:textId="77777777" w:rsidR="00A43C1B" w:rsidRDefault="00A43C1B" w:rsidP="00A43C1B">
      <w:pPr>
        <w:pStyle w:val="ListNumber"/>
        <w:numPr>
          <w:ilvl w:val="0"/>
          <w:numId w:val="0"/>
        </w:numPr>
        <w:ind w:left="1440"/>
      </w:pPr>
    </w:p>
    <w:p w14:paraId="7B532B77" w14:textId="77777777" w:rsidR="00A43C1B" w:rsidRDefault="00A43C1B" w:rsidP="00A43C1B">
      <w:pPr>
        <w:pStyle w:val="ListNumber"/>
        <w:numPr>
          <w:ilvl w:val="0"/>
          <w:numId w:val="0"/>
        </w:numPr>
        <w:ind w:left="1440"/>
      </w:pPr>
      <w:r>
        <w:t>The design thinking process followed in this project was as follows:</w:t>
      </w:r>
    </w:p>
    <w:p w14:paraId="566E155A" w14:textId="77777777" w:rsidR="00A43C1B" w:rsidRDefault="00A43C1B" w:rsidP="00A43C1B">
      <w:pPr>
        <w:pStyle w:val="ListNumber"/>
        <w:numPr>
          <w:ilvl w:val="0"/>
          <w:numId w:val="0"/>
        </w:numPr>
        <w:ind w:left="1440"/>
      </w:pPr>
    </w:p>
    <w:p w14:paraId="12B40D8F" w14:textId="77777777" w:rsidR="00A43C1B" w:rsidRDefault="00A43C1B" w:rsidP="00A43C1B">
      <w:pPr>
        <w:pStyle w:val="ListNumber"/>
        <w:numPr>
          <w:ilvl w:val="0"/>
          <w:numId w:val="0"/>
        </w:numPr>
        <w:ind w:left="1440"/>
      </w:pPr>
      <w:r>
        <w:t>Empathize: The first step was to understand the needs and wants of a typical personal blog user. This was done by conducting user interviews and surveys.</w:t>
      </w:r>
    </w:p>
    <w:p w14:paraId="3584A5F8" w14:textId="77777777" w:rsidR="00A43C1B" w:rsidRDefault="00A43C1B" w:rsidP="00A43C1B">
      <w:pPr>
        <w:pStyle w:val="ListNumber"/>
        <w:numPr>
          <w:ilvl w:val="0"/>
          <w:numId w:val="0"/>
        </w:numPr>
        <w:ind w:left="1440"/>
      </w:pPr>
      <w:r>
        <w:t>Define: Based on the findings from the empathy phase, the next step was to define the problem that the blog would solve for users. The problem that was defined was the need for a platform where users could share their thoughts and ideas with the world in a creative and engaging way.</w:t>
      </w:r>
    </w:p>
    <w:p w14:paraId="43C77CF8" w14:textId="77777777" w:rsidR="00A43C1B" w:rsidRDefault="00A43C1B" w:rsidP="00A43C1B">
      <w:pPr>
        <w:pStyle w:val="ListNumber"/>
        <w:numPr>
          <w:ilvl w:val="0"/>
          <w:numId w:val="0"/>
        </w:numPr>
        <w:ind w:left="1440"/>
      </w:pPr>
      <w:r>
        <w:t>Ideate: The third step was to generate ideas for how to solve the problem that was defined. A variety of ideas were generated, including a blog that would focus on travel, technology, or food.</w:t>
      </w:r>
    </w:p>
    <w:p w14:paraId="5DBFA0C0" w14:textId="77777777" w:rsidR="00A43C1B" w:rsidRDefault="00A43C1B" w:rsidP="00A43C1B">
      <w:pPr>
        <w:pStyle w:val="ListNumber"/>
        <w:numPr>
          <w:ilvl w:val="0"/>
          <w:numId w:val="0"/>
        </w:numPr>
        <w:ind w:left="1440"/>
      </w:pPr>
      <w:r>
        <w:t>Prototype: Once a few ideas had been generated, the next step was to create a prototype of the blog. This prototype was created using Python and IBM Cloud Static Web Apps.</w:t>
      </w:r>
    </w:p>
    <w:p w14:paraId="50D5915E" w14:textId="77777777" w:rsidR="00A43C1B" w:rsidRDefault="00A43C1B" w:rsidP="00A43C1B">
      <w:pPr>
        <w:pStyle w:val="ListNumber"/>
        <w:numPr>
          <w:ilvl w:val="0"/>
          <w:numId w:val="0"/>
        </w:numPr>
        <w:ind w:left="1440"/>
      </w:pPr>
      <w:r>
        <w:t>Test: The prototype was then tested with users to get their feedback. The feedback was used to improve the prototype and make it more user-friendly.</w:t>
      </w:r>
    </w:p>
    <w:p w14:paraId="2F0ECF2B" w14:textId="77777777" w:rsidR="00A43C1B" w:rsidRDefault="00A43C1B" w:rsidP="00A43C1B">
      <w:pPr>
        <w:pStyle w:val="ListNumber"/>
        <w:numPr>
          <w:ilvl w:val="0"/>
          <w:numId w:val="0"/>
        </w:numPr>
        <w:ind w:left="1440"/>
      </w:pPr>
      <w:r>
        <w:t>Development phases</w:t>
      </w:r>
    </w:p>
    <w:p w14:paraId="1D692C90" w14:textId="77777777" w:rsidR="00A43C1B" w:rsidRDefault="00A43C1B" w:rsidP="00A43C1B">
      <w:pPr>
        <w:pStyle w:val="ListNumber"/>
        <w:numPr>
          <w:ilvl w:val="0"/>
          <w:numId w:val="0"/>
        </w:numPr>
        <w:ind w:left="1440"/>
      </w:pPr>
    </w:p>
    <w:p w14:paraId="3E33B08D" w14:textId="77777777" w:rsidR="00A43C1B" w:rsidRDefault="00A43C1B" w:rsidP="00A43C1B">
      <w:pPr>
        <w:pStyle w:val="ListNumber"/>
        <w:numPr>
          <w:ilvl w:val="0"/>
          <w:numId w:val="0"/>
        </w:numPr>
        <w:ind w:left="1440"/>
      </w:pPr>
      <w:r>
        <w:t>The development phases followed in this project were as follows:</w:t>
      </w:r>
    </w:p>
    <w:p w14:paraId="4E96945C" w14:textId="77777777" w:rsidR="00A43C1B" w:rsidRDefault="00A43C1B" w:rsidP="00A43C1B">
      <w:pPr>
        <w:pStyle w:val="ListNumber"/>
        <w:numPr>
          <w:ilvl w:val="0"/>
          <w:numId w:val="0"/>
        </w:numPr>
        <w:ind w:left="1440"/>
      </w:pPr>
    </w:p>
    <w:p w14:paraId="0D0D5087" w14:textId="77777777" w:rsidR="00A43C1B" w:rsidRDefault="00A43C1B" w:rsidP="00A43C1B">
      <w:pPr>
        <w:pStyle w:val="ListNumber"/>
        <w:numPr>
          <w:ilvl w:val="0"/>
          <w:numId w:val="0"/>
        </w:numPr>
        <w:ind w:left="1440"/>
      </w:pPr>
      <w:r>
        <w:t>Setting up the environment: The first step was to set up the development environment. This involved installing Python and IBM Cloud Static Web Apps SDK.</w:t>
      </w:r>
    </w:p>
    <w:p w14:paraId="168158EB" w14:textId="77777777" w:rsidR="00A43C1B" w:rsidRDefault="00A43C1B" w:rsidP="00A43C1B">
      <w:pPr>
        <w:pStyle w:val="ListNumber"/>
        <w:numPr>
          <w:ilvl w:val="0"/>
          <w:numId w:val="0"/>
        </w:numPr>
        <w:ind w:left="1440"/>
      </w:pPr>
      <w:r>
        <w:t>Creating the blog: The next step was to create the blog. This involved creating the necessary files and directories, and writing the Python code for the blog.</w:t>
      </w:r>
    </w:p>
    <w:p w14:paraId="2C38D042" w14:textId="77777777" w:rsidR="00A43C1B" w:rsidRDefault="00A43C1B" w:rsidP="00A43C1B">
      <w:pPr>
        <w:pStyle w:val="ListNumber"/>
        <w:numPr>
          <w:ilvl w:val="0"/>
          <w:numId w:val="0"/>
        </w:numPr>
        <w:ind w:left="1440"/>
      </w:pPr>
      <w:r>
        <w:t>Deploying the blog: Once the blog was created, it was deployed to IBM Cloud Static Web Apps. This involved creating a Static Web App instance and uploading the blog files to it.</w:t>
      </w:r>
    </w:p>
    <w:p w14:paraId="153731D1" w14:textId="77777777" w:rsidR="00A43C1B" w:rsidRDefault="00A43C1B" w:rsidP="00A43C1B">
      <w:pPr>
        <w:pStyle w:val="ListNumber"/>
        <w:numPr>
          <w:ilvl w:val="0"/>
          <w:numId w:val="0"/>
        </w:numPr>
        <w:ind w:left="1440"/>
      </w:pPr>
      <w:r>
        <w:t>Website structure</w:t>
      </w:r>
    </w:p>
    <w:p w14:paraId="7BE70DBB" w14:textId="77777777" w:rsidR="00A43C1B" w:rsidRDefault="00A43C1B" w:rsidP="00A43C1B">
      <w:pPr>
        <w:pStyle w:val="ListNumber"/>
        <w:numPr>
          <w:ilvl w:val="0"/>
          <w:numId w:val="0"/>
        </w:numPr>
        <w:ind w:left="1440"/>
      </w:pPr>
    </w:p>
    <w:p w14:paraId="6A3F2AA2" w14:textId="77777777" w:rsidR="00A43C1B" w:rsidRDefault="00A43C1B" w:rsidP="00A43C1B">
      <w:pPr>
        <w:pStyle w:val="ListNumber"/>
        <w:numPr>
          <w:ilvl w:val="0"/>
          <w:numId w:val="0"/>
        </w:numPr>
        <w:ind w:left="1440"/>
      </w:pPr>
      <w:r>
        <w:t>The website structure for the blog is as follows:</w:t>
      </w:r>
    </w:p>
    <w:p w14:paraId="5EFAE697" w14:textId="77777777" w:rsidR="00A43C1B" w:rsidRDefault="00A43C1B" w:rsidP="00A43C1B">
      <w:pPr>
        <w:pStyle w:val="ListNumber"/>
        <w:numPr>
          <w:ilvl w:val="0"/>
          <w:numId w:val="0"/>
        </w:numPr>
        <w:ind w:left="1440"/>
      </w:pPr>
    </w:p>
    <w:p w14:paraId="530720AC" w14:textId="77777777" w:rsidR="00A43C1B" w:rsidRDefault="00A43C1B" w:rsidP="00A43C1B">
      <w:pPr>
        <w:pStyle w:val="ListNumber"/>
        <w:numPr>
          <w:ilvl w:val="0"/>
          <w:numId w:val="0"/>
        </w:numPr>
        <w:ind w:left="1440"/>
      </w:pPr>
      <w:r>
        <w:t>index.html: This is the homepage of the blog. It contains links to all of the other pages on the blog.</w:t>
      </w:r>
    </w:p>
    <w:p w14:paraId="3F1F5629" w14:textId="77777777" w:rsidR="00A43C1B" w:rsidRDefault="00A43C1B" w:rsidP="00A43C1B">
      <w:pPr>
        <w:pStyle w:val="ListNumber"/>
        <w:numPr>
          <w:ilvl w:val="0"/>
          <w:numId w:val="0"/>
        </w:numPr>
        <w:ind w:left="1440"/>
      </w:pPr>
      <w:r>
        <w:t>about.html: This page contains information about the author of the blog.</w:t>
      </w:r>
    </w:p>
    <w:p w14:paraId="734360F9" w14:textId="77777777" w:rsidR="00A43C1B" w:rsidRDefault="00A43C1B" w:rsidP="00A43C1B">
      <w:pPr>
        <w:pStyle w:val="ListNumber"/>
        <w:numPr>
          <w:ilvl w:val="0"/>
          <w:numId w:val="0"/>
        </w:numPr>
        <w:ind w:left="1440"/>
      </w:pPr>
      <w:r>
        <w:t>blog.html: This page contains a list of all of the blog posts.</w:t>
      </w:r>
    </w:p>
    <w:p w14:paraId="3540B416" w14:textId="77777777" w:rsidR="00A43C1B" w:rsidRDefault="00A43C1B" w:rsidP="00A43C1B">
      <w:pPr>
        <w:pStyle w:val="ListNumber"/>
        <w:numPr>
          <w:ilvl w:val="0"/>
          <w:numId w:val="0"/>
        </w:numPr>
        <w:ind w:left="1440"/>
      </w:pPr>
      <w:r>
        <w:t>blog-post.html: This page contains the content of a single blog post.</w:t>
      </w:r>
    </w:p>
    <w:p w14:paraId="20A7D426" w14:textId="77777777" w:rsidR="00A43C1B" w:rsidRDefault="00A43C1B" w:rsidP="00A43C1B">
      <w:pPr>
        <w:pStyle w:val="ListNumber"/>
        <w:numPr>
          <w:ilvl w:val="0"/>
          <w:numId w:val="0"/>
        </w:numPr>
        <w:ind w:left="1440"/>
      </w:pPr>
      <w:r>
        <w:t>Content creation</w:t>
      </w:r>
    </w:p>
    <w:p w14:paraId="67DC0979" w14:textId="77777777" w:rsidR="00A43C1B" w:rsidRDefault="00A43C1B" w:rsidP="00A43C1B">
      <w:pPr>
        <w:pStyle w:val="ListNumber"/>
        <w:numPr>
          <w:ilvl w:val="0"/>
          <w:numId w:val="0"/>
        </w:numPr>
        <w:ind w:left="1440"/>
      </w:pPr>
    </w:p>
    <w:p w14:paraId="56104C68" w14:textId="77777777" w:rsidR="00A43C1B" w:rsidRDefault="00A43C1B" w:rsidP="00A43C1B">
      <w:pPr>
        <w:pStyle w:val="ListNumber"/>
        <w:numPr>
          <w:ilvl w:val="0"/>
          <w:numId w:val="0"/>
        </w:numPr>
        <w:ind w:left="1440"/>
      </w:pPr>
      <w:r>
        <w:t>The content for the blog is created using HTML and CSS. The blog posts are written in Markdown format.</w:t>
      </w:r>
    </w:p>
    <w:p w14:paraId="00331263" w14:textId="77777777" w:rsidR="00A43C1B" w:rsidRDefault="00A43C1B" w:rsidP="00A43C1B">
      <w:pPr>
        <w:pStyle w:val="ListNumber"/>
        <w:numPr>
          <w:ilvl w:val="0"/>
          <w:numId w:val="0"/>
        </w:numPr>
        <w:ind w:left="1440"/>
      </w:pPr>
    </w:p>
    <w:p w14:paraId="30E066B2" w14:textId="77777777" w:rsidR="00A43C1B" w:rsidRDefault="00A43C1B" w:rsidP="00A43C1B">
      <w:pPr>
        <w:pStyle w:val="ListNumber"/>
        <w:numPr>
          <w:ilvl w:val="0"/>
          <w:numId w:val="0"/>
        </w:numPr>
        <w:ind w:left="1440"/>
      </w:pPr>
      <w:r>
        <w:t>Technical implementation details</w:t>
      </w:r>
    </w:p>
    <w:p w14:paraId="79DE418D" w14:textId="77777777" w:rsidR="00A43C1B" w:rsidRDefault="00A43C1B" w:rsidP="00A43C1B">
      <w:pPr>
        <w:pStyle w:val="ListNumber"/>
        <w:numPr>
          <w:ilvl w:val="0"/>
          <w:numId w:val="0"/>
        </w:numPr>
        <w:ind w:left="1440"/>
      </w:pPr>
    </w:p>
    <w:p w14:paraId="72AF0331" w14:textId="686A97C8" w:rsidR="00A43C1B" w:rsidRDefault="00A43C1B" w:rsidP="00DE1B79">
      <w:pPr>
        <w:pStyle w:val="ListNumber"/>
        <w:numPr>
          <w:ilvl w:val="0"/>
          <w:numId w:val="0"/>
        </w:numPr>
        <w:ind w:left="1440"/>
      </w:pPr>
      <w:r>
        <w:t>The blog is implemented using Python and IBM Cloud Static Web Apps. Python is a general-purpose programming language that is used to create web applications. IBM Cloud Static Web Apps is a service that allows developers to deploy static websites to the cloud.</w:t>
      </w:r>
    </w:p>
    <w:p w14:paraId="4B640043" w14:textId="4707D128" w:rsidR="00A43C1B" w:rsidRDefault="00A43C1B" w:rsidP="00DE1B79">
      <w:pPr>
        <w:pStyle w:val="ListNumber"/>
        <w:numPr>
          <w:ilvl w:val="0"/>
          <w:numId w:val="0"/>
        </w:numPr>
      </w:pPr>
    </w:p>
    <w:p w14:paraId="5FD17296" w14:textId="77777777" w:rsidR="00A43C1B" w:rsidRDefault="00A43C1B" w:rsidP="00A43C1B">
      <w:pPr>
        <w:pStyle w:val="ListNumber"/>
        <w:numPr>
          <w:ilvl w:val="0"/>
          <w:numId w:val="0"/>
        </w:numPr>
        <w:ind w:left="1440"/>
      </w:pPr>
    </w:p>
    <w:p w14:paraId="5FC1E626" w14:textId="77777777" w:rsidR="00A43C1B" w:rsidRDefault="00A43C1B" w:rsidP="00A43C1B">
      <w:pPr>
        <w:pStyle w:val="ListNumber"/>
        <w:numPr>
          <w:ilvl w:val="0"/>
          <w:numId w:val="0"/>
        </w:numPr>
        <w:ind w:left="1440"/>
      </w:pPr>
      <w:r>
        <w:t>Submission</w:t>
      </w:r>
    </w:p>
    <w:p w14:paraId="22320959" w14:textId="77777777" w:rsidR="00A43C1B" w:rsidRDefault="00A43C1B" w:rsidP="00A43C1B">
      <w:pPr>
        <w:pStyle w:val="ListNumber"/>
        <w:numPr>
          <w:ilvl w:val="0"/>
          <w:numId w:val="0"/>
        </w:numPr>
        <w:ind w:left="1440"/>
      </w:pPr>
    </w:p>
    <w:p w14:paraId="075751EF" w14:textId="77777777" w:rsidR="00A43C1B" w:rsidRDefault="00A43C1B" w:rsidP="00A43C1B">
      <w:pPr>
        <w:pStyle w:val="ListNumber"/>
        <w:numPr>
          <w:ilvl w:val="0"/>
          <w:numId w:val="0"/>
        </w:numPr>
        <w:ind w:left="1440"/>
      </w:pPr>
      <w:r>
        <w:t>To deploy the blog using IBM Cloud Static Web Apps, follow these steps:</w:t>
      </w:r>
    </w:p>
    <w:p w14:paraId="58418D6E" w14:textId="77777777" w:rsidR="00A43C1B" w:rsidRDefault="00A43C1B" w:rsidP="00A43C1B">
      <w:pPr>
        <w:pStyle w:val="ListNumber"/>
        <w:numPr>
          <w:ilvl w:val="0"/>
          <w:numId w:val="0"/>
        </w:numPr>
        <w:ind w:left="1440"/>
      </w:pPr>
    </w:p>
    <w:p w14:paraId="445E28E9" w14:textId="77777777" w:rsidR="00A43C1B" w:rsidRDefault="00A43C1B" w:rsidP="00A43C1B">
      <w:pPr>
        <w:pStyle w:val="ListNumber"/>
        <w:numPr>
          <w:ilvl w:val="0"/>
          <w:numId w:val="0"/>
        </w:numPr>
        <w:ind w:left="1440"/>
      </w:pPr>
      <w:r>
        <w:t>Create a Static Web App instance.</w:t>
      </w:r>
    </w:p>
    <w:p w14:paraId="233CBD92" w14:textId="77777777" w:rsidR="00A43C1B" w:rsidRDefault="00A43C1B" w:rsidP="00A43C1B">
      <w:pPr>
        <w:pStyle w:val="ListNumber"/>
        <w:numPr>
          <w:ilvl w:val="0"/>
          <w:numId w:val="0"/>
        </w:numPr>
        <w:ind w:left="1440"/>
      </w:pPr>
      <w:r>
        <w:t>Upload the blog files to the Static Web App instance.</w:t>
      </w:r>
    </w:p>
    <w:p w14:paraId="66FC7D44" w14:textId="77777777" w:rsidR="00A43C1B" w:rsidRDefault="00A43C1B" w:rsidP="00A43C1B">
      <w:pPr>
        <w:pStyle w:val="ListNumber"/>
        <w:numPr>
          <w:ilvl w:val="0"/>
          <w:numId w:val="0"/>
        </w:numPr>
        <w:ind w:left="1440"/>
      </w:pPr>
      <w:r>
        <w:t>Update the CNAME record for your domain to point to the Static Web App instance.</w:t>
      </w:r>
    </w:p>
    <w:p w14:paraId="6247653A" w14:textId="77777777" w:rsidR="00A43C1B" w:rsidRDefault="00A43C1B" w:rsidP="00A43C1B">
      <w:pPr>
        <w:pStyle w:val="ListNumber"/>
        <w:numPr>
          <w:ilvl w:val="0"/>
          <w:numId w:val="0"/>
        </w:numPr>
        <w:ind w:left="1440"/>
      </w:pPr>
      <w:r>
        <w:t>README file</w:t>
      </w:r>
    </w:p>
    <w:p w14:paraId="62F81EF5" w14:textId="77777777" w:rsidR="00A43C1B" w:rsidRDefault="00A43C1B" w:rsidP="00A43C1B">
      <w:pPr>
        <w:pStyle w:val="ListNumber"/>
        <w:numPr>
          <w:ilvl w:val="0"/>
          <w:numId w:val="0"/>
        </w:numPr>
        <w:ind w:left="1440"/>
      </w:pPr>
    </w:p>
    <w:p w14:paraId="0333867D" w14:textId="77777777" w:rsidR="00A43C1B" w:rsidRDefault="00A43C1B" w:rsidP="00A43C1B">
      <w:pPr>
        <w:pStyle w:val="ListNumber"/>
        <w:numPr>
          <w:ilvl w:val="0"/>
          <w:numId w:val="0"/>
        </w:numPr>
        <w:ind w:left="1440"/>
      </w:pPr>
      <w:r>
        <w:t>The README file for the blog contains the following information:</w:t>
      </w:r>
    </w:p>
    <w:p w14:paraId="29ABA6FB" w14:textId="77777777" w:rsidR="00A43C1B" w:rsidRDefault="00A43C1B" w:rsidP="00A43C1B">
      <w:pPr>
        <w:pStyle w:val="ListNumber"/>
        <w:numPr>
          <w:ilvl w:val="0"/>
          <w:numId w:val="0"/>
        </w:numPr>
        <w:ind w:left="1440"/>
      </w:pPr>
    </w:p>
    <w:p w14:paraId="0FF7E0F3" w14:textId="77777777" w:rsidR="00A43C1B" w:rsidRDefault="00A43C1B" w:rsidP="00A43C1B">
      <w:pPr>
        <w:pStyle w:val="ListNumber"/>
        <w:numPr>
          <w:ilvl w:val="0"/>
          <w:numId w:val="0"/>
        </w:numPr>
        <w:ind w:left="1440"/>
      </w:pPr>
      <w:r>
        <w:t>How to navigate the website</w:t>
      </w:r>
    </w:p>
    <w:p w14:paraId="0B31AF29" w14:textId="77777777" w:rsidR="00A43C1B" w:rsidRDefault="00A43C1B" w:rsidP="00A43C1B">
      <w:pPr>
        <w:pStyle w:val="ListNumber"/>
        <w:numPr>
          <w:ilvl w:val="0"/>
          <w:numId w:val="0"/>
        </w:numPr>
        <w:ind w:left="1440"/>
      </w:pPr>
      <w:r>
        <w:t>How to update the content of the blog</w:t>
      </w:r>
    </w:p>
    <w:p w14:paraId="79629E0D" w14:textId="77777777" w:rsidR="00A43C1B" w:rsidRDefault="00A43C1B" w:rsidP="00A43C1B">
      <w:pPr>
        <w:pStyle w:val="ListNumber"/>
        <w:numPr>
          <w:ilvl w:val="0"/>
          <w:numId w:val="0"/>
        </w:numPr>
        <w:ind w:left="1440"/>
      </w:pPr>
      <w:r>
        <w:t>Any dependencies that the blog has</w:t>
      </w:r>
    </w:p>
    <w:p w14:paraId="748925E1" w14:textId="67D59FB1" w:rsidR="00A43C1B" w:rsidRDefault="00A43C1B" w:rsidP="00FB4321">
      <w:pPr>
        <w:pStyle w:val="ListNumber"/>
        <w:numPr>
          <w:ilvl w:val="0"/>
          <w:numId w:val="0"/>
        </w:numPr>
        <w:ind w:left="1440" w:hanging="360"/>
      </w:pPr>
    </w:p>
    <w:p w14:paraId="13BE4F95" w14:textId="77777777" w:rsidR="00164421" w:rsidRDefault="00E47F54">
      <w:pPr>
        <w:pStyle w:val="Heading1"/>
      </w:pPr>
      <w:r>
        <w:t>Comments</w:t>
      </w:r>
    </w:p>
    <w:p w14:paraId="69811F31" w14:textId="1C890CBB" w:rsidR="00C44206" w:rsidRDefault="00C44206">
      <w:r>
        <w:t xml:space="preserve">From PIL import Image, </w:t>
      </w:r>
      <w:proofErr w:type="spellStart"/>
      <w:r>
        <w:t>ImageDraw</w:t>
      </w:r>
      <w:proofErr w:type="spellEnd"/>
      <w:r>
        <w:t xml:space="preserve">, </w:t>
      </w:r>
      <w:proofErr w:type="spellStart"/>
      <w:r>
        <w:t>ImageFont</w:t>
      </w:r>
      <w:proofErr w:type="spellEnd"/>
    </w:p>
    <w:p w14:paraId="199691F0" w14:textId="77777777" w:rsidR="00C44206" w:rsidRDefault="00C44206"/>
    <w:p w14:paraId="406976AF" w14:textId="77777777" w:rsidR="00C44206" w:rsidRDefault="00C44206">
      <w:r>
        <w:t># Create a new image</w:t>
      </w:r>
    </w:p>
    <w:p w14:paraId="28FAF0E4" w14:textId="5EE40BC9" w:rsidR="00C44206" w:rsidRDefault="00C44206">
      <w:r>
        <w:t xml:space="preserve">Image = </w:t>
      </w:r>
      <w:proofErr w:type="spellStart"/>
      <w:r>
        <w:t>Image.new</w:t>
      </w:r>
      <w:proofErr w:type="spellEnd"/>
      <w:r>
        <w:t>(“RGB”, (500, 500), (255, 255, 255))</w:t>
      </w:r>
    </w:p>
    <w:p w14:paraId="3DF82216" w14:textId="77777777" w:rsidR="00C44206" w:rsidRDefault="00C44206"/>
    <w:p w14:paraId="734075DD" w14:textId="77777777" w:rsidR="00C44206" w:rsidRDefault="00C44206">
      <w:r>
        <w:t># Create a draw object</w:t>
      </w:r>
    </w:p>
    <w:p w14:paraId="0AF69141" w14:textId="6CDC838F" w:rsidR="00C44206" w:rsidRDefault="00C44206">
      <w:r>
        <w:t xml:space="preserve">Draw = </w:t>
      </w:r>
      <w:proofErr w:type="spellStart"/>
      <w:r>
        <w:t>ImageDraw.Draw</w:t>
      </w:r>
      <w:proofErr w:type="spellEnd"/>
      <w:r>
        <w:t>(image)</w:t>
      </w:r>
    </w:p>
    <w:p w14:paraId="302F28BB" w14:textId="77777777" w:rsidR="00C44206" w:rsidRDefault="00C44206"/>
    <w:p w14:paraId="1C3A57AA" w14:textId="77777777" w:rsidR="00C44206" w:rsidRDefault="00C44206">
      <w:r>
        <w:t># Load a font</w:t>
      </w:r>
    </w:p>
    <w:p w14:paraId="0541E469" w14:textId="4A13A535" w:rsidR="00C44206" w:rsidRDefault="00C44206">
      <w:r>
        <w:t xml:space="preserve">Font = </w:t>
      </w:r>
      <w:proofErr w:type="spellStart"/>
      <w:r>
        <w:t>ImageFont.truetype</w:t>
      </w:r>
      <w:proofErr w:type="spellEnd"/>
      <w:r>
        <w:t>(“</w:t>
      </w:r>
      <w:proofErr w:type="spellStart"/>
      <w:r>
        <w:t>arial.ttf</w:t>
      </w:r>
      <w:proofErr w:type="spellEnd"/>
      <w:r>
        <w:t>”, 32)</w:t>
      </w:r>
    </w:p>
    <w:p w14:paraId="4BE446D7" w14:textId="77777777" w:rsidR="00C44206" w:rsidRDefault="00C44206"/>
    <w:p w14:paraId="0F7E96E0" w14:textId="77777777" w:rsidR="00C44206" w:rsidRDefault="00C44206">
      <w:r>
        <w:t># Draw the text on the image</w:t>
      </w:r>
    </w:p>
    <w:p w14:paraId="066ED104" w14:textId="529584B2" w:rsidR="00C44206" w:rsidRDefault="00C44206">
      <w:proofErr w:type="spellStart"/>
      <w:r>
        <w:t>Draw.text</w:t>
      </w:r>
      <w:proofErr w:type="spellEnd"/>
      <w:r>
        <w:t>((100, 100), “Personal Blog on IBM Cloud Static Web Apps”, font=font, fill=(0, 0, 0))</w:t>
      </w:r>
    </w:p>
    <w:p w14:paraId="64553E6C" w14:textId="77777777" w:rsidR="00C44206" w:rsidRDefault="00C44206"/>
    <w:p w14:paraId="3548A960" w14:textId="77777777" w:rsidR="00C44206" w:rsidRDefault="00C44206">
      <w:r>
        <w:t># Save the image</w:t>
      </w:r>
    </w:p>
    <w:p w14:paraId="3F96902E" w14:textId="4F820F0A" w:rsidR="00C44206" w:rsidRDefault="00C44206">
      <w:proofErr w:type="spellStart"/>
      <w:r>
        <w:t>Image.save</w:t>
      </w:r>
      <w:proofErr w:type="spellEnd"/>
      <w:r>
        <w:t>(“</w:t>
      </w:r>
      <w:proofErr w:type="spellStart"/>
      <w:r>
        <w:t>output.png</w:t>
      </w:r>
      <w:proofErr w:type="spellEnd"/>
      <w:r>
        <w:t>”)</w:t>
      </w:r>
    </w:p>
    <w:p w14:paraId="0E26196B" w14:textId="77777777" w:rsidR="00C44206" w:rsidRDefault="00C44206"/>
    <w:p w14:paraId="4BCD4FFD" w14:textId="77777777" w:rsidR="00FB4321" w:rsidRDefault="00FB4321" w:rsidP="00FB4321">
      <w:pPr>
        <w:pStyle w:val="Heading1"/>
      </w:pPr>
      <w:r>
        <w:t>Conclusion</w:t>
      </w:r>
    </w:p>
    <w:p w14:paraId="1E828A88" w14:textId="6FB3362A" w:rsidR="00FB4321" w:rsidRPr="00FB4321" w:rsidRDefault="004E79A6" w:rsidP="00FB4321">
      <w:r>
        <w:t>th</w:t>
      </w:r>
      <w:r w:rsidR="00E32E9B">
        <w:t>is project demonstrates how to create a personal blog using Python and IBM Cloud Static Web Apps. The blog is easy to navigate and update, and it can be deployed to the cloud with a few simple steps.</w:t>
      </w:r>
    </w:p>
    <w:p w14:paraId="277D2A11" w14:textId="77777777" w:rsidR="00FB4321" w:rsidRDefault="00FB4321" w:rsidP="00FB4321">
      <w:pPr>
        <w:pStyle w:val="Heading1"/>
      </w:pPr>
    </w:p>
    <w:p w14:paraId="07C385A0" w14:textId="77777777" w:rsidR="00FB4321" w:rsidRDefault="00FB4321" w:rsidP="00FB4321"/>
    <w:p w14:paraId="72EA0E7C" w14:textId="1A2FE31B" w:rsidR="00FB4321" w:rsidRDefault="00FB4321" w:rsidP="00FB4321"/>
    <w:p w14:paraId="183A9034" w14:textId="77777777" w:rsidR="00FB4321" w:rsidRDefault="00FB4321" w:rsidP="00FB4321"/>
    <w:p w14:paraId="19BAD69C" w14:textId="77777777" w:rsidR="00FB4321" w:rsidRDefault="00FB4321" w:rsidP="00FB4321"/>
    <w:p w14:paraId="2FC7EF99" w14:textId="77777777" w:rsidR="00FB4321" w:rsidRDefault="00FB4321" w:rsidP="00FB4321"/>
    <w:p w14:paraId="243F7AA7" w14:textId="77777777" w:rsidR="00FB4321" w:rsidRPr="00FB4321" w:rsidRDefault="00FB4321" w:rsidP="00FB4321"/>
    <w:p w14:paraId="3C413C3E" w14:textId="33B1EC91" w:rsidR="00164421" w:rsidRDefault="00164421" w:rsidP="00FB4321">
      <w:pPr>
        <w:pStyle w:val="Heading1"/>
      </w:pPr>
    </w:p>
    <w:sectPr w:rsidR="00164421">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041C" w14:textId="77777777" w:rsidR="00DB4032" w:rsidRDefault="00DB4032">
      <w:pPr>
        <w:spacing w:after="0" w:line="240" w:lineRule="auto"/>
      </w:pPr>
      <w:r>
        <w:separator/>
      </w:r>
    </w:p>
  </w:endnote>
  <w:endnote w:type="continuationSeparator" w:id="0">
    <w:p w14:paraId="4C078590" w14:textId="77777777" w:rsidR="00DB4032" w:rsidRDefault="00DB4032">
      <w:pPr>
        <w:spacing w:after="0" w:line="240" w:lineRule="auto"/>
      </w:pPr>
      <w:r>
        <w:continuationSeparator/>
      </w:r>
    </w:p>
  </w:endnote>
  <w:endnote w:type="continuationNotice" w:id="1">
    <w:p w14:paraId="0FE6AB7A" w14:textId="77777777" w:rsidR="00DB4032" w:rsidRDefault="00DB40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922A" w14:textId="77777777" w:rsidR="00DB4032" w:rsidRDefault="00DB4032">
      <w:pPr>
        <w:spacing w:after="0" w:line="240" w:lineRule="auto"/>
      </w:pPr>
      <w:r>
        <w:separator/>
      </w:r>
    </w:p>
  </w:footnote>
  <w:footnote w:type="continuationSeparator" w:id="0">
    <w:p w14:paraId="441EF262" w14:textId="77777777" w:rsidR="00DB4032" w:rsidRDefault="00DB4032">
      <w:pPr>
        <w:spacing w:after="0" w:line="240" w:lineRule="auto"/>
      </w:pPr>
      <w:r>
        <w:continuationSeparator/>
      </w:r>
    </w:p>
  </w:footnote>
  <w:footnote w:type="continuationNotice" w:id="1">
    <w:p w14:paraId="6F2533CE" w14:textId="77777777" w:rsidR="00DB4032" w:rsidRDefault="00DB40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0AC98C6"/>
    <w:lvl w:ilvl="0">
      <w:start w:val="1"/>
      <w:numFmt w:val="decimal"/>
      <w:pStyle w:val="ListNumber"/>
      <w:lvlText w:val="%1."/>
      <w:lvlJc w:val="left"/>
      <w:pPr>
        <w:ind w:left="1440" w:hanging="360"/>
      </w:pPr>
      <w:rPr>
        <w:rFonts w:hint="default"/>
      </w:rPr>
    </w:lvl>
  </w:abstractNum>
  <w:abstractNum w:abstractNumId="1" w15:restartNumberingAfterBreak="0">
    <w:nsid w:val="FFFFFF89"/>
    <w:multiLevelType w:val="singleLevel"/>
    <w:tmpl w:val="1B4C98F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667AC"/>
    <w:multiLevelType w:val="hybridMultilevel"/>
    <w:tmpl w:val="3C2A8458"/>
    <w:lvl w:ilvl="0" w:tplc="B05C5D72">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 w15:restartNumberingAfterBreak="0">
    <w:nsid w:val="10246E0C"/>
    <w:multiLevelType w:val="hybridMultilevel"/>
    <w:tmpl w:val="2AC299A8"/>
    <w:lvl w:ilvl="0" w:tplc="D7A2DE70">
      <w:start w:val="1"/>
      <w:numFmt w:val="decimal"/>
      <w:lvlText w:val="%1."/>
      <w:lvlJc w:val="left"/>
      <w:pPr>
        <w:ind w:left="1044" w:hanging="324"/>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4" w15:restartNumberingAfterBreak="0">
    <w:nsid w:val="14763246"/>
    <w:multiLevelType w:val="hybridMultilevel"/>
    <w:tmpl w:val="E4263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F43D73"/>
    <w:multiLevelType w:val="hybridMultilevel"/>
    <w:tmpl w:val="55C0309C"/>
    <w:lvl w:ilvl="0" w:tplc="21F067A8">
      <w:start w:val="1"/>
      <w:numFmt w:val="bullet"/>
      <w:pStyle w:val="List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62EB2"/>
    <w:multiLevelType w:val="hybridMultilevel"/>
    <w:tmpl w:val="03760AD2"/>
    <w:lvl w:ilvl="0" w:tplc="D344886C">
      <w:start w:val="1"/>
      <w:numFmt w:val="decimal"/>
      <w:lvlText w:val="%1."/>
      <w:lvlJc w:val="left"/>
      <w:pPr>
        <w:ind w:left="1051" w:hanging="331"/>
      </w:pPr>
      <w:rPr>
        <w:rFonts w:hint="default"/>
        <w:b/>
        <w:color w:val="2B579A"/>
        <w:sz w:val="28"/>
        <w:szCs w:val="3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03E13A4"/>
    <w:multiLevelType w:val="hybridMultilevel"/>
    <w:tmpl w:val="8E1067AC"/>
    <w:lvl w:ilvl="0" w:tplc="B3AEBC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855506"/>
    <w:multiLevelType w:val="hybridMultilevel"/>
    <w:tmpl w:val="2ED8769A"/>
    <w:lvl w:ilvl="0" w:tplc="76B68AD4">
      <w:start w:val="1"/>
      <w:numFmt w:val="bullet"/>
      <w:lvlText w:val=""/>
      <w:lvlJc w:val="left"/>
      <w:pPr>
        <w:ind w:left="1620" w:hanging="360"/>
      </w:pPr>
      <w:rPr>
        <w:rFonts w:ascii="Symbol" w:hAnsi="Symbol" w:hint="default"/>
        <w:color w:val="2B579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46604CF"/>
    <w:multiLevelType w:val="hybridMultilevel"/>
    <w:tmpl w:val="D760F4B0"/>
    <w:lvl w:ilvl="0" w:tplc="FFFFFFFF">
      <w:start w:val="1"/>
      <w:numFmt w:val="lowerLetter"/>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10" w15:restartNumberingAfterBreak="0">
    <w:nsid w:val="24F87A09"/>
    <w:multiLevelType w:val="hybridMultilevel"/>
    <w:tmpl w:val="8396A6FC"/>
    <w:lvl w:ilvl="0" w:tplc="FFFFFFFF">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A6ECB"/>
    <w:multiLevelType w:val="hybridMultilevel"/>
    <w:tmpl w:val="0D7EF61A"/>
    <w:lvl w:ilvl="0" w:tplc="DFCE83C8">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2" w15:restartNumberingAfterBreak="0">
    <w:nsid w:val="26E131D7"/>
    <w:multiLevelType w:val="hybridMultilevel"/>
    <w:tmpl w:val="A648BF5C"/>
    <w:lvl w:ilvl="0" w:tplc="093CB8BA">
      <w:start w:val="1"/>
      <w:numFmt w:val="decimal"/>
      <w:lvlText w:val="%1."/>
      <w:lvlJc w:val="left"/>
      <w:pPr>
        <w:ind w:left="1051" w:hanging="331"/>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3" w15:restartNumberingAfterBreak="0">
    <w:nsid w:val="27396E71"/>
    <w:multiLevelType w:val="hybridMultilevel"/>
    <w:tmpl w:val="24541E28"/>
    <w:lvl w:ilvl="0" w:tplc="F2B6C4B0">
      <w:start w:val="1"/>
      <w:numFmt w:val="bullet"/>
      <w:lvlText w:val=""/>
      <w:lvlJc w:val="left"/>
      <w:pPr>
        <w:ind w:left="360" w:firstLine="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C3222"/>
    <w:multiLevelType w:val="hybridMultilevel"/>
    <w:tmpl w:val="E1B0D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82237F"/>
    <w:multiLevelType w:val="hybridMultilevel"/>
    <w:tmpl w:val="1060B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F065FC"/>
    <w:multiLevelType w:val="hybridMultilevel"/>
    <w:tmpl w:val="68E22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8129BC"/>
    <w:multiLevelType w:val="hybridMultilevel"/>
    <w:tmpl w:val="10887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EE156C"/>
    <w:multiLevelType w:val="hybridMultilevel"/>
    <w:tmpl w:val="60B6AD24"/>
    <w:lvl w:ilvl="0" w:tplc="FFFFFFFF">
      <w:start w:val="1"/>
      <w:numFmt w:val="lowerLetter"/>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19" w15:restartNumberingAfterBreak="0">
    <w:nsid w:val="54B26A63"/>
    <w:multiLevelType w:val="hybridMultilevel"/>
    <w:tmpl w:val="FA86AF58"/>
    <w:lvl w:ilvl="0" w:tplc="FFFFFFFF">
      <w:start w:val="11"/>
      <w:numFmt w:val="bullet"/>
      <w:lvlText w:val="-"/>
      <w:lvlJc w:val="left"/>
      <w:pPr>
        <w:ind w:left="543" w:hanging="360"/>
      </w:pPr>
      <w:rPr>
        <w:rFonts w:ascii="Arial" w:eastAsiaTheme="minorHAnsi" w:hAnsi="Arial" w:cs="Arial"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abstractNum w:abstractNumId="20" w15:restartNumberingAfterBreak="0">
    <w:nsid w:val="6A131A51"/>
    <w:multiLevelType w:val="hybridMultilevel"/>
    <w:tmpl w:val="B3D0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F27842"/>
    <w:multiLevelType w:val="hybridMultilevel"/>
    <w:tmpl w:val="6748A1AA"/>
    <w:lvl w:ilvl="0" w:tplc="7A14CDE4">
      <w:start w:val="1"/>
      <w:numFmt w:val="decimal"/>
      <w:lvlText w:val="%1."/>
      <w:lvlJc w:val="left"/>
      <w:pPr>
        <w:ind w:left="1620" w:hanging="324"/>
      </w:pPr>
      <w:rPr>
        <w:rFonts w:hint="default"/>
        <w:b/>
        <w:color w:val="2B579A"/>
        <w:sz w:val="32"/>
        <w:szCs w:val="3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74D13696"/>
    <w:multiLevelType w:val="hybridMultilevel"/>
    <w:tmpl w:val="51721CFC"/>
    <w:lvl w:ilvl="0" w:tplc="8ACC370C">
      <w:start w:val="2"/>
      <w:numFmt w:val="bullet"/>
      <w:lvlText w:val=""/>
      <w:lvlJc w:val="left"/>
      <w:pPr>
        <w:ind w:left="72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FAE7931"/>
    <w:multiLevelType w:val="hybridMultilevel"/>
    <w:tmpl w:val="BBF89E9E"/>
    <w:lvl w:ilvl="0" w:tplc="9A985498">
      <w:start w:val="1"/>
      <w:numFmt w:val="decimal"/>
      <w:lvlText w:val="%1."/>
      <w:lvlJc w:val="left"/>
      <w:pPr>
        <w:ind w:left="1627" w:hanging="331"/>
      </w:pPr>
      <w:rPr>
        <w:rFonts w:hint="default"/>
        <w:b/>
        <w:color w:val="2B579A"/>
        <w:sz w:val="32"/>
        <w:szCs w:val="3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960918801">
    <w:abstractNumId w:val="23"/>
  </w:num>
  <w:num w:numId="2" w16cid:durableId="178617401">
    <w:abstractNumId w:val="8"/>
  </w:num>
  <w:num w:numId="3" w16cid:durableId="177080862">
    <w:abstractNumId w:val="11"/>
  </w:num>
  <w:num w:numId="4" w16cid:durableId="1576282088">
    <w:abstractNumId w:val="21"/>
  </w:num>
  <w:num w:numId="5" w16cid:durableId="2132704491">
    <w:abstractNumId w:val="2"/>
  </w:num>
  <w:num w:numId="6" w16cid:durableId="2042823436">
    <w:abstractNumId w:val="6"/>
  </w:num>
  <w:num w:numId="7" w16cid:durableId="1656835247">
    <w:abstractNumId w:val="12"/>
  </w:num>
  <w:num w:numId="8" w16cid:durableId="84348916">
    <w:abstractNumId w:val="3"/>
  </w:num>
  <w:num w:numId="9" w16cid:durableId="1116365683">
    <w:abstractNumId w:val="14"/>
  </w:num>
  <w:num w:numId="10" w16cid:durableId="738863515">
    <w:abstractNumId w:val="17"/>
  </w:num>
  <w:num w:numId="11" w16cid:durableId="1094470968">
    <w:abstractNumId w:val="4"/>
  </w:num>
  <w:num w:numId="12" w16cid:durableId="605960725">
    <w:abstractNumId w:val="15"/>
  </w:num>
  <w:num w:numId="13" w16cid:durableId="303194191">
    <w:abstractNumId w:val="20"/>
  </w:num>
  <w:num w:numId="14" w16cid:durableId="1183935407">
    <w:abstractNumId w:val="16"/>
  </w:num>
  <w:num w:numId="15" w16cid:durableId="2012295460">
    <w:abstractNumId w:val="1"/>
  </w:num>
  <w:num w:numId="16" w16cid:durableId="1228107802">
    <w:abstractNumId w:val="1"/>
  </w:num>
  <w:num w:numId="17" w16cid:durableId="1836611249">
    <w:abstractNumId w:val="0"/>
  </w:num>
  <w:num w:numId="18" w16cid:durableId="209654404">
    <w:abstractNumId w:val="0"/>
  </w:num>
  <w:num w:numId="19" w16cid:durableId="397635320">
    <w:abstractNumId w:val="0"/>
    <w:lvlOverride w:ilvl="0">
      <w:startOverride w:val="1"/>
    </w:lvlOverride>
  </w:num>
  <w:num w:numId="20" w16cid:durableId="1192064909">
    <w:abstractNumId w:val="0"/>
    <w:lvlOverride w:ilvl="0">
      <w:startOverride w:val="1"/>
    </w:lvlOverride>
  </w:num>
  <w:num w:numId="21" w16cid:durableId="271982888">
    <w:abstractNumId w:val="0"/>
    <w:lvlOverride w:ilvl="0">
      <w:startOverride w:val="1"/>
    </w:lvlOverride>
  </w:num>
  <w:num w:numId="22" w16cid:durableId="206915065">
    <w:abstractNumId w:val="0"/>
    <w:lvlOverride w:ilvl="0">
      <w:startOverride w:val="1"/>
    </w:lvlOverride>
  </w:num>
  <w:num w:numId="23" w16cid:durableId="1496146741">
    <w:abstractNumId w:val="0"/>
    <w:lvlOverride w:ilvl="0">
      <w:startOverride w:val="1"/>
    </w:lvlOverride>
  </w:num>
  <w:num w:numId="24" w16cid:durableId="332539113">
    <w:abstractNumId w:val="22"/>
  </w:num>
  <w:num w:numId="25" w16cid:durableId="726686591">
    <w:abstractNumId w:val="7"/>
  </w:num>
  <w:num w:numId="26" w16cid:durableId="1685086813">
    <w:abstractNumId w:val="0"/>
    <w:lvlOverride w:ilvl="0">
      <w:startOverride w:val="1"/>
    </w:lvlOverride>
  </w:num>
  <w:num w:numId="27" w16cid:durableId="71050592">
    <w:abstractNumId w:val="0"/>
    <w:lvlOverride w:ilvl="0">
      <w:startOverride w:val="1"/>
    </w:lvlOverride>
  </w:num>
  <w:num w:numId="28" w16cid:durableId="1435857635">
    <w:abstractNumId w:val="0"/>
    <w:lvlOverride w:ilvl="0">
      <w:startOverride w:val="1"/>
    </w:lvlOverride>
  </w:num>
  <w:num w:numId="29" w16cid:durableId="1054425695">
    <w:abstractNumId w:val="0"/>
  </w:num>
  <w:num w:numId="30" w16cid:durableId="2132355978">
    <w:abstractNumId w:val="13"/>
  </w:num>
  <w:num w:numId="31" w16cid:durableId="365256849">
    <w:abstractNumId w:val="5"/>
  </w:num>
  <w:num w:numId="32" w16cid:durableId="1099106033">
    <w:abstractNumId w:val="0"/>
    <w:lvlOverride w:ilvl="0">
      <w:startOverride w:val="1"/>
    </w:lvlOverride>
  </w:num>
  <w:num w:numId="33" w16cid:durableId="1706901233">
    <w:abstractNumId w:val="0"/>
    <w:lvlOverride w:ilvl="0">
      <w:startOverride w:val="1"/>
    </w:lvlOverride>
  </w:num>
  <w:num w:numId="34" w16cid:durableId="831602764">
    <w:abstractNumId w:val="8"/>
  </w:num>
  <w:num w:numId="35" w16cid:durableId="631406026">
    <w:abstractNumId w:val="0"/>
    <w:lvlOverride w:ilvl="0">
      <w:startOverride w:val="1"/>
    </w:lvlOverride>
  </w:num>
  <w:num w:numId="36" w16cid:durableId="1790315196">
    <w:abstractNumId w:val="0"/>
    <w:lvlOverride w:ilvl="0">
      <w:startOverride w:val="1"/>
    </w:lvlOverride>
  </w:num>
  <w:num w:numId="37" w16cid:durableId="744113407">
    <w:abstractNumId w:val="0"/>
    <w:lvlOverride w:ilvl="0">
      <w:startOverride w:val="1"/>
    </w:lvlOverride>
  </w:num>
  <w:num w:numId="38" w16cid:durableId="441656949">
    <w:abstractNumId w:val="0"/>
    <w:lvlOverride w:ilvl="0">
      <w:startOverride w:val="1"/>
    </w:lvlOverride>
  </w:num>
  <w:num w:numId="39" w16cid:durableId="1561284689">
    <w:abstractNumId w:val="0"/>
    <w:lvlOverride w:ilvl="0">
      <w:startOverride w:val="1"/>
    </w:lvlOverride>
  </w:num>
  <w:num w:numId="40" w16cid:durableId="362482464">
    <w:abstractNumId w:val="19"/>
  </w:num>
  <w:num w:numId="41" w16cid:durableId="176433169">
    <w:abstractNumId w:val="10"/>
  </w:num>
  <w:num w:numId="42" w16cid:durableId="575629871">
    <w:abstractNumId w:val="9"/>
  </w:num>
  <w:num w:numId="43" w16cid:durableId="20922403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32"/>
    <w:rsid w:val="00021B1D"/>
    <w:rsid w:val="000478FC"/>
    <w:rsid w:val="00147E83"/>
    <w:rsid w:val="00160ACC"/>
    <w:rsid w:val="00164421"/>
    <w:rsid w:val="00172EAF"/>
    <w:rsid w:val="001848C8"/>
    <w:rsid w:val="00193FEB"/>
    <w:rsid w:val="001E76B3"/>
    <w:rsid w:val="002447D1"/>
    <w:rsid w:val="00254028"/>
    <w:rsid w:val="002768D0"/>
    <w:rsid w:val="002E14A6"/>
    <w:rsid w:val="003B3EF0"/>
    <w:rsid w:val="003E02A5"/>
    <w:rsid w:val="00490FAC"/>
    <w:rsid w:val="004E79A6"/>
    <w:rsid w:val="005B1A1E"/>
    <w:rsid w:val="005D4278"/>
    <w:rsid w:val="00686771"/>
    <w:rsid w:val="006D612E"/>
    <w:rsid w:val="007C732B"/>
    <w:rsid w:val="00815FD6"/>
    <w:rsid w:val="00843126"/>
    <w:rsid w:val="009E51EC"/>
    <w:rsid w:val="00A07042"/>
    <w:rsid w:val="00A243EC"/>
    <w:rsid w:val="00A43C1B"/>
    <w:rsid w:val="00AD4DE3"/>
    <w:rsid w:val="00AD4F4D"/>
    <w:rsid w:val="00BD28AD"/>
    <w:rsid w:val="00BD6192"/>
    <w:rsid w:val="00C15E6C"/>
    <w:rsid w:val="00C44206"/>
    <w:rsid w:val="00CB322F"/>
    <w:rsid w:val="00CF58BD"/>
    <w:rsid w:val="00DB4032"/>
    <w:rsid w:val="00DE1B79"/>
    <w:rsid w:val="00E32E9B"/>
    <w:rsid w:val="00E36489"/>
    <w:rsid w:val="00E47F54"/>
    <w:rsid w:val="00F0084F"/>
    <w:rsid w:val="00F259C9"/>
    <w:rsid w:val="00F301C7"/>
    <w:rsid w:val="00F44790"/>
    <w:rsid w:val="00FB4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7DFE0C"/>
  <w15:docId w15:val="{FE758C5C-AD9C-F24A-AA61-12DF60A4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60" w:line="259" w:lineRule="auto"/>
        <w:ind w:left="720"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C8"/>
    <w:rPr>
      <w:rFonts w:ascii="Arial" w:hAnsi="Arial"/>
    </w:rPr>
  </w:style>
  <w:style w:type="paragraph" w:styleId="Heading1">
    <w:name w:val="heading 1"/>
    <w:basedOn w:val="Normal"/>
    <w:next w:val="Normal"/>
    <w:link w:val="Heading1Char"/>
    <w:uiPriority w:val="9"/>
    <w:qFormat/>
    <w:rsid w:val="001848C8"/>
    <w:pPr>
      <w:keepNext/>
      <w:keepLines/>
      <w:pBdr>
        <w:bottom w:val="single" w:sz="18" w:space="1" w:color="2B579A"/>
      </w:pBdr>
      <w:spacing w:before="600" w:after="480"/>
      <w:outlineLvl w:val="0"/>
    </w:pPr>
    <w:rPr>
      <w:rFonts w:eastAsiaTheme="majorEastAsia" w:cstheme="majorBidi"/>
      <w:sz w:val="52"/>
      <w:szCs w:val="32"/>
    </w:rPr>
  </w:style>
  <w:style w:type="paragraph" w:styleId="Heading2">
    <w:name w:val="heading 2"/>
    <w:basedOn w:val="Normal"/>
    <w:next w:val="Normal"/>
    <w:link w:val="Heading2Char"/>
    <w:uiPriority w:val="9"/>
    <w:unhideWhenUsed/>
    <w:qFormat/>
    <w:rsid w:val="001848C8"/>
    <w:pPr>
      <w:keepNext/>
      <w:keepLines/>
      <w:spacing w:before="40" w:after="0"/>
      <w:outlineLvl w:val="1"/>
    </w:pPr>
    <w:rPr>
      <w:rFonts w:eastAsiaTheme="majorEastAsia" w:cstheme="majorBidi"/>
      <w:b/>
      <w:color w:val="2B579A"/>
      <w:szCs w:val="26"/>
    </w:rPr>
  </w:style>
  <w:style w:type="paragraph" w:styleId="Heading3">
    <w:name w:val="heading 3"/>
    <w:basedOn w:val="Normal"/>
    <w:next w:val="Normal"/>
    <w:link w:val="Heading3Char"/>
    <w:uiPriority w:val="9"/>
    <w:semiHidden/>
    <w:unhideWhenUsed/>
    <w:qFormat/>
    <w:rsid w:val="001848C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48C8"/>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8C8"/>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8C8"/>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1848C8"/>
    <w:pPr>
      <w:keepNext/>
      <w:keepLines/>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1848C8"/>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8C8"/>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848C8"/>
    <w:pPr>
      <w:pBdr>
        <w:top w:val="single" w:sz="2" w:space="30" w:color="2B579A"/>
        <w:left w:val="single" w:sz="2" w:space="4" w:color="2B579A"/>
        <w:bottom w:val="single" w:sz="2" w:space="1" w:color="2B579A"/>
        <w:right w:val="single" w:sz="2" w:space="4" w:color="2B579A"/>
      </w:pBdr>
      <w:shd w:val="solid" w:color="2B579A" w:fill="2B579A"/>
      <w:spacing w:after="0" w:line="240" w:lineRule="auto"/>
      <w:ind w:left="0" w:right="0" w:firstLine="720"/>
      <w:contextualSpacing/>
    </w:pPr>
    <w:rPr>
      <w:rFonts w:eastAsiaTheme="majorEastAsia" w:cstheme="majorBidi"/>
      <w:color w:val="FFFFFF" w:themeColor="background1"/>
      <w:kern w:val="28"/>
      <w:sz w:val="60"/>
      <w:szCs w:val="56"/>
    </w:rPr>
  </w:style>
  <w:style w:type="character" w:customStyle="1" w:styleId="TitleChar">
    <w:name w:val="Title Char"/>
    <w:basedOn w:val="DefaultParagraphFont"/>
    <w:link w:val="Title"/>
    <w:uiPriority w:val="1"/>
    <w:rsid w:val="001848C8"/>
    <w:rPr>
      <w:rFonts w:ascii="Arial" w:eastAsiaTheme="majorEastAsia" w:hAnsi="Arial" w:cstheme="majorBidi"/>
      <w:color w:val="FFFFFF" w:themeColor="background1"/>
      <w:kern w:val="28"/>
      <w:sz w:val="60"/>
      <w:szCs w:val="56"/>
      <w:shd w:val="solid" w:color="2B579A" w:fill="2B579A"/>
    </w:rPr>
  </w:style>
  <w:style w:type="paragraph" w:styleId="Subtitle">
    <w:name w:val="Subtitle"/>
    <w:basedOn w:val="Title"/>
    <w:next w:val="Heading1"/>
    <w:link w:val="SubtitleChar"/>
    <w:uiPriority w:val="2"/>
    <w:qFormat/>
    <w:rsid w:val="001848C8"/>
    <w:pPr>
      <w:numPr>
        <w:ilvl w:val="1"/>
      </w:numPr>
      <w:pBdr>
        <w:top w:val="single" w:sz="48" w:space="1" w:color="2B579A"/>
        <w:bottom w:val="single" w:sz="2" w:space="31" w:color="2B579A"/>
      </w:pBdr>
      <w:spacing w:after="600"/>
      <w:ind w:firstLine="720"/>
    </w:pPr>
    <w:rPr>
      <w:rFonts w:eastAsiaTheme="minorEastAsia"/>
      <w:sz w:val="32"/>
    </w:rPr>
  </w:style>
  <w:style w:type="character" w:customStyle="1" w:styleId="SubtitleChar">
    <w:name w:val="Subtitle Char"/>
    <w:basedOn w:val="DefaultParagraphFont"/>
    <w:link w:val="Subtitle"/>
    <w:uiPriority w:val="2"/>
    <w:rsid w:val="001848C8"/>
    <w:rPr>
      <w:rFonts w:ascii="Arial" w:eastAsiaTheme="minorEastAsia" w:hAnsi="Arial" w:cstheme="majorBidi"/>
      <w:color w:val="FFFFFF" w:themeColor="background1"/>
      <w:kern w:val="28"/>
      <w:sz w:val="32"/>
      <w:szCs w:val="56"/>
      <w:shd w:val="solid" w:color="2B579A" w:fill="2B579A"/>
    </w:rPr>
  </w:style>
  <w:style w:type="character" w:customStyle="1" w:styleId="Heading2Char">
    <w:name w:val="Heading 2 Char"/>
    <w:basedOn w:val="DefaultParagraphFont"/>
    <w:link w:val="Heading2"/>
    <w:uiPriority w:val="9"/>
    <w:rsid w:val="001848C8"/>
    <w:rPr>
      <w:rFonts w:ascii="Arial" w:eastAsiaTheme="majorEastAsia" w:hAnsi="Arial" w:cstheme="majorBidi"/>
      <w:b/>
      <w:color w:val="2B579A"/>
      <w:szCs w:val="26"/>
    </w:rPr>
  </w:style>
  <w:style w:type="character" w:styleId="Strong">
    <w:name w:val="Strong"/>
    <w:basedOn w:val="DefaultParagraphFont"/>
    <w:uiPriority w:val="22"/>
    <w:qFormat/>
    <w:rPr>
      <w:b/>
      <w:bCs/>
      <w:color w:val="2B579A"/>
    </w:rPr>
  </w:style>
  <w:style w:type="character" w:customStyle="1" w:styleId="Heading1Char">
    <w:name w:val="Heading 1 Char"/>
    <w:basedOn w:val="DefaultParagraphFont"/>
    <w:link w:val="Heading1"/>
    <w:uiPriority w:val="9"/>
    <w:rsid w:val="001848C8"/>
    <w:rPr>
      <w:rFonts w:ascii="Arial" w:eastAsiaTheme="majorEastAsia" w:hAnsi="Arial" w:cstheme="majorBidi"/>
      <w:sz w:val="52"/>
      <w:szCs w:val="32"/>
    </w:rPr>
  </w:style>
  <w:style w:type="paragraph" w:styleId="ListBullet">
    <w:name w:val="List Bullet"/>
    <w:basedOn w:val="Normal"/>
    <w:uiPriority w:val="11"/>
    <w:qFormat/>
    <w:pPr>
      <w:numPr>
        <w:numId w:val="31"/>
      </w:numPr>
    </w:pPr>
  </w:style>
  <w:style w:type="paragraph" w:styleId="ListNumber">
    <w:name w:val="List Number"/>
    <w:basedOn w:val="Normal"/>
    <w:uiPriority w:val="10"/>
    <w:qFormat/>
    <w:pPr>
      <w:numPr>
        <w:numId w:val="18"/>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Segoe UI" w:hAnsi="Segoe UI"/>
      <w:b/>
      <w:bCs/>
      <w:color w:val="404040" w:themeColor="text1" w:themeTint="BF"/>
      <w:sz w:val="20"/>
      <w:szCs w:val="20"/>
    </w:rPr>
  </w:style>
  <w:style w:type="paragraph" w:styleId="BalloonText">
    <w:name w:val="Balloon Text"/>
    <w:basedOn w:val="Normal"/>
    <w:link w:val="BalloonTextChar"/>
    <w:uiPriority w:val="99"/>
    <w:semiHidden/>
    <w:unhideWhenUse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404040" w:themeColor="text1" w:themeTint="BF"/>
      <w:sz w:val="18"/>
      <w:szCs w:val="18"/>
    </w:rPr>
  </w:style>
  <w:style w:type="character" w:styleId="Hyperlink">
    <w:name w:val="Hyperlink"/>
    <w:basedOn w:val="DefaultParagraphFont"/>
    <w:uiPriority w:val="99"/>
    <w:semiHidden/>
    <w:rPr>
      <w:color w:val="0563C1" w:themeColor="hyperlink"/>
      <w:u w:val="single"/>
    </w:rPr>
  </w:style>
  <w:style w:type="paragraph" w:styleId="Header">
    <w:name w:val="header"/>
    <w:basedOn w:val="Normal"/>
    <w:link w:val="HeaderChar"/>
    <w:uiPriority w:val="99"/>
    <w:unhideWhenUsed/>
    <w:rsid w:val="001848C8"/>
    <w:pPr>
      <w:spacing w:after="0" w:line="240" w:lineRule="auto"/>
    </w:pPr>
  </w:style>
  <w:style w:type="character" w:customStyle="1" w:styleId="HeaderChar">
    <w:name w:val="Header Char"/>
    <w:basedOn w:val="DefaultParagraphFont"/>
    <w:link w:val="Header"/>
    <w:uiPriority w:val="99"/>
    <w:rsid w:val="001848C8"/>
    <w:rPr>
      <w:rFonts w:ascii="Arial" w:hAnsi="Arial"/>
    </w:rPr>
  </w:style>
  <w:style w:type="paragraph" w:styleId="Footer">
    <w:name w:val="footer"/>
    <w:basedOn w:val="Normal"/>
    <w:link w:val="FooterChar"/>
    <w:uiPriority w:val="99"/>
    <w:unhideWhenUsed/>
    <w:rsid w:val="001848C8"/>
    <w:pPr>
      <w:spacing w:after="0" w:line="240" w:lineRule="auto"/>
    </w:pPr>
  </w:style>
  <w:style w:type="character" w:customStyle="1" w:styleId="FooterChar">
    <w:name w:val="Footer Char"/>
    <w:basedOn w:val="DefaultParagraphFont"/>
    <w:link w:val="Footer"/>
    <w:uiPriority w:val="99"/>
    <w:rsid w:val="001848C8"/>
    <w:rPr>
      <w:rFonts w:ascii="Arial" w:hAnsi="Arial"/>
    </w:rPr>
  </w:style>
  <w:style w:type="paragraph" w:styleId="Revision">
    <w:name w:val="Revision"/>
    <w:hidden/>
    <w:uiPriority w:val="99"/>
    <w:semiHidden/>
    <w:pPr>
      <w:spacing w:after="0" w:line="240" w:lineRule="auto"/>
    </w:pPr>
    <w:rPr>
      <w:rFonts w:eastAsiaTheme="minorEastAsia"/>
      <w:sz w:val="24"/>
      <w:szCs w:val="24"/>
    </w:rPr>
  </w:style>
  <w:style w:type="paragraph" w:styleId="Caption">
    <w:name w:val="caption"/>
    <w:basedOn w:val="Normal"/>
    <w:next w:val="Normal"/>
    <w:uiPriority w:val="35"/>
    <w:unhideWhenUsed/>
    <w:qFormat/>
    <w:pPr>
      <w:spacing w:after="240" w:line="240" w:lineRule="auto"/>
      <w:ind w:left="1440"/>
    </w:pPr>
    <w:rPr>
      <w:i/>
      <w:iCs/>
      <w:color w:val="44546A" w:themeColor="text2"/>
      <w:sz w:val="18"/>
      <w:szCs w:val="18"/>
    </w:rPr>
  </w:style>
  <w:style w:type="character" w:customStyle="1" w:styleId="Heading3Char">
    <w:name w:val="Heading 3 Char"/>
    <w:basedOn w:val="DefaultParagraphFont"/>
    <w:link w:val="Heading3"/>
    <w:uiPriority w:val="9"/>
    <w:semiHidden/>
    <w:rsid w:val="001848C8"/>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48C8"/>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1848C8"/>
    <w:rPr>
      <w:rFonts w:ascii="Arial" w:eastAsiaTheme="majorEastAsia" w:hAnsi="Arial" w:cstheme="majorBidi"/>
      <w:color w:val="2F5496" w:themeColor="accent1" w:themeShade="BF"/>
    </w:rPr>
  </w:style>
  <w:style w:type="character" w:customStyle="1" w:styleId="Heading6Char">
    <w:name w:val="Heading 6 Char"/>
    <w:basedOn w:val="DefaultParagraphFont"/>
    <w:link w:val="Heading6"/>
    <w:uiPriority w:val="9"/>
    <w:semiHidden/>
    <w:rsid w:val="001848C8"/>
    <w:rPr>
      <w:rFonts w:ascii="Arial" w:eastAsiaTheme="majorEastAsia" w:hAnsi="Arial" w:cstheme="majorBidi"/>
      <w:color w:val="1F3763" w:themeColor="accent1" w:themeShade="7F"/>
    </w:rPr>
  </w:style>
  <w:style w:type="character" w:customStyle="1" w:styleId="Heading7Char">
    <w:name w:val="Heading 7 Char"/>
    <w:basedOn w:val="DefaultParagraphFont"/>
    <w:link w:val="Heading7"/>
    <w:uiPriority w:val="9"/>
    <w:semiHidden/>
    <w:rsid w:val="001848C8"/>
    <w:rPr>
      <w:rFonts w:ascii="Arial" w:eastAsiaTheme="majorEastAsia" w:hAnsi="Arial" w:cstheme="majorBidi"/>
      <w:i/>
      <w:iCs/>
      <w:color w:val="1F3763" w:themeColor="accent1" w:themeShade="7F"/>
    </w:rPr>
  </w:style>
  <w:style w:type="character" w:customStyle="1" w:styleId="Heading8Char">
    <w:name w:val="Heading 8 Char"/>
    <w:basedOn w:val="DefaultParagraphFont"/>
    <w:link w:val="Heading8"/>
    <w:uiPriority w:val="9"/>
    <w:semiHidden/>
    <w:rsid w:val="001848C8"/>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8C8"/>
    <w:rPr>
      <w:rFonts w:ascii="Arial" w:eastAsiaTheme="majorEastAsia" w:hAnsi="Arial" w:cstheme="majorBidi"/>
      <w:i/>
      <w:iCs/>
      <w:color w:val="272727" w:themeColor="text1" w:themeTint="D8"/>
      <w:sz w:val="21"/>
      <w:szCs w:val="21"/>
    </w:rPr>
  </w:style>
  <w:style w:type="paragraph" w:styleId="ListParagraph">
    <w:name w:val="List Paragraph"/>
    <w:basedOn w:val="Normal"/>
    <w:uiPriority w:val="34"/>
    <w:semiHidden/>
    <w:unhideWhenUsed/>
    <w:qFormat/>
    <w:rsid w:val="00147E8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419177603">
      <w:bodyDiv w:val="1"/>
      <w:marLeft w:val="0"/>
      <w:marRight w:val="0"/>
      <w:marTop w:val="0"/>
      <w:marBottom w:val="0"/>
      <w:divBdr>
        <w:top w:val="none" w:sz="0" w:space="0" w:color="auto"/>
        <w:left w:val="none" w:sz="0" w:space="0" w:color="auto"/>
        <w:bottom w:val="none" w:sz="0" w:space="0" w:color="auto"/>
        <w:right w:val="none" w:sz="0" w:space="0" w:color="auto"/>
      </w:divBdr>
    </w:div>
    <w:div w:id="507603401">
      <w:bodyDiv w:val="1"/>
      <w:marLeft w:val="0"/>
      <w:marRight w:val="0"/>
      <w:marTop w:val="0"/>
      <w:marBottom w:val="0"/>
      <w:divBdr>
        <w:top w:val="none" w:sz="0" w:space="0" w:color="auto"/>
        <w:left w:val="none" w:sz="0" w:space="0" w:color="auto"/>
        <w:bottom w:val="none" w:sz="0" w:space="0" w:color="auto"/>
        <w:right w:val="none" w:sz="0" w:space="0" w:color="auto"/>
      </w:divBdr>
    </w:div>
    <w:div w:id="548342348">
      <w:bodyDiv w:val="1"/>
      <w:marLeft w:val="0"/>
      <w:marRight w:val="0"/>
      <w:marTop w:val="0"/>
      <w:marBottom w:val="0"/>
      <w:divBdr>
        <w:top w:val="none" w:sz="0" w:space="0" w:color="auto"/>
        <w:left w:val="none" w:sz="0" w:space="0" w:color="auto"/>
        <w:bottom w:val="none" w:sz="0" w:space="0" w:color="auto"/>
        <w:right w:val="none" w:sz="0" w:space="0" w:color="auto"/>
      </w:divBdr>
    </w:div>
    <w:div w:id="789906630">
      <w:bodyDiv w:val="1"/>
      <w:marLeft w:val="0"/>
      <w:marRight w:val="0"/>
      <w:marTop w:val="0"/>
      <w:marBottom w:val="0"/>
      <w:divBdr>
        <w:top w:val="none" w:sz="0" w:space="0" w:color="auto"/>
        <w:left w:val="none" w:sz="0" w:space="0" w:color="auto"/>
        <w:bottom w:val="none" w:sz="0" w:space="0" w:color="auto"/>
        <w:right w:val="none" w:sz="0" w:space="0" w:color="auto"/>
      </w:divBdr>
    </w:div>
    <w:div w:id="1617179458">
      <w:bodyDiv w:val="1"/>
      <w:marLeft w:val="0"/>
      <w:marRight w:val="0"/>
      <w:marTop w:val="0"/>
      <w:marBottom w:val="0"/>
      <w:divBdr>
        <w:top w:val="none" w:sz="0" w:space="0" w:color="auto"/>
        <w:left w:val="none" w:sz="0" w:space="0" w:color="auto"/>
        <w:bottom w:val="none" w:sz="0" w:space="0" w:color="auto"/>
        <w:right w:val="none" w:sz="0" w:space="0" w:color="auto"/>
      </w:divBdr>
    </w:div>
    <w:div w:id="185094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E9EAA206-02F7-F24A-B290-A05144EA8807%7dtf16382945.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C0D7-9FFA-4859-BBFD-4D7A30DE33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%7bE9EAA206-02F7-F24A-B290-A05144EA8807%7dtf16382945.dotx</Template>
  <TotalTime>1</TotalTime>
  <Pages>1</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918220784367</dc:creator>
  <cp:keywords/>
  <dc:description/>
  <cp:lastModifiedBy>918220784367</cp:lastModifiedBy>
  <cp:revision>2</cp:revision>
  <dcterms:created xsi:type="dcterms:W3CDTF">2023-11-01T09:56:00Z</dcterms:created>
  <dcterms:modified xsi:type="dcterms:W3CDTF">2023-11-01T09:56:00Z</dcterms:modified>
</cp:coreProperties>
</file>